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8C404" w14:textId="77777777" w:rsidR="00FD131A" w:rsidRDefault="00FD131A"/>
    <w:tbl>
      <w:tblPr>
        <w:tblStyle w:val="ac"/>
        <w:tblpPr w:leftFromText="180" w:rightFromText="180" w:vertAnchor="page" w:horzAnchor="page" w:tblpX="3229" w:tblpY="3871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</w:tblGrid>
      <w:tr w:rsidR="00041722" w:rsidRPr="00041722" w14:paraId="7C018518" w14:textId="77777777" w:rsidTr="006D6823">
        <w:tc>
          <w:tcPr>
            <w:tcW w:w="7038" w:type="dxa"/>
          </w:tcPr>
          <w:p w14:paraId="5524B35B" w14:textId="01DD340D" w:rsidR="00FD131A" w:rsidRPr="009E1773" w:rsidRDefault="00A04BD7" w:rsidP="00ED26C4">
            <w:pPr>
              <w:rPr>
                <w:rFonts w:eastAsia="微软雅黑" w:cstheme="minorHAnsi"/>
                <w:sz w:val="24"/>
                <w:szCs w:val="24"/>
              </w:rPr>
            </w:pPr>
            <w:r>
              <w:rPr>
                <w:rFonts w:eastAsia="微软雅黑" w:cstheme="minorHAnsi" w:hint="eastAsia"/>
                <w:sz w:val="24"/>
                <w:szCs w:val="24"/>
              </w:rPr>
              <w:t>BPMS</w:t>
            </w:r>
            <w:r>
              <w:rPr>
                <w:rFonts w:eastAsia="微软雅黑" w:cstheme="minorHAnsi" w:hint="eastAsia"/>
                <w:sz w:val="24"/>
                <w:szCs w:val="24"/>
              </w:rPr>
              <w:t>前端功能文档</w:t>
            </w:r>
          </w:p>
        </w:tc>
      </w:tr>
      <w:tr w:rsidR="00041722" w:rsidRPr="00041722" w14:paraId="3FFCD128" w14:textId="77777777" w:rsidTr="006D6823">
        <w:tc>
          <w:tcPr>
            <w:tcW w:w="7038" w:type="dxa"/>
          </w:tcPr>
          <w:p w14:paraId="615BDE28" w14:textId="77777777" w:rsidR="00041722" w:rsidRPr="009E1773" w:rsidRDefault="00041722" w:rsidP="00041722">
            <w:pPr>
              <w:rPr>
                <w:rFonts w:eastAsia="微软雅黑" w:cstheme="minorHAnsi"/>
                <w:sz w:val="24"/>
                <w:szCs w:val="24"/>
              </w:rPr>
            </w:pPr>
          </w:p>
          <w:p w14:paraId="1C6688DD" w14:textId="77777777" w:rsidR="006D6823" w:rsidRPr="009E1773" w:rsidRDefault="006D6823" w:rsidP="00041722">
            <w:pPr>
              <w:rPr>
                <w:rFonts w:eastAsia="微软雅黑" w:cstheme="minorHAnsi"/>
                <w:sz w:val="24"/>
                <w:szCs w:val="24"/>
              </w:rPr>
            </w:pPr>
          </w:p>
          <w:p w14:paraId="249D4214" w14:textId="77777777" w:rsidR="006D6823" w:rsidRPr="009E1773" w:rsidRDefault="006D6823" w:rsidP="006D6823">
            <w:pPr>
              <w:rPr>
                <w:rFonts w:eastAsia="微软雅黑" w:cstheme="minorHAnsi"/>
                <w:sz w:val="24"/>
                <w:szCs w:val="24"/>
              </w:rPr>
            </w:pPr>
          </w:p>
        </w:tc>
      </w:tr>
    </w:tbl>
    <w:p w14:paraId="60F0C7D7" w14:textId="77777777" w:rsidR="009A7456" w:rsidRDefault="009A7456" w:rsidP="004116B2">
      <w:pPr>
        <w:rPr>
          <w:rFonts w:eastAsia="微软雅黑" w:cstheme="minorHAnsi"/>
          <w:b/>
          <w:sz w:val="24"/>
          <w:szCs w:val="24"/>
        </w:rPr>
      </w:pPr>
    </w:p>
    <w:p w14:paraId="102F7AEB" w14:textId="77777777" w:rsidR="00041722" w:rsidRDefault="00041722" w:rsidP="004116B2">
      <w:pPr>
        <w:rPr>
          <w:rFonts w:eastAsia="微软雅黑" w:cstheme="minorHAnsi"/>
          <w:b/>
          <w:sz w:val="24"/>
          <w:szCs w:val="24"/>
        </w:rPr>
      </w:pPr>
    </w:p>
    <w:p w14:paraId="088B4DDC" w14:textId="77777777" w:rsidR="008C44E1" w:rsidRDefault="008C44E1" w:rsidP="004116B2">
      <w:pPr>
        <w:rPr>
          <w:rFonts w:eastAsia="微软雅黑" w:cstheme="minorHAnsi"/>
          <w:b/>
          <w:sz w:val="24"/>
          <w:szCs w:val="24"/>
        </w:rPr>
      </w:pPr>
    </w:p>
    <w:p w14:paraId="6336A525" w14:textId="77777777" w:rsidR="00032EA0" w:rsidRDefault="00032EA0" w:rsidP="00522734">
      <w:pPr>
        <w:spacing w:after="0"/>
        <w:ind w:firstLine="1800"/>
        <w:rPr>
          <w:rFonts w:eastAsia="微软雅黑" w:cstheme="minorHAnsi"/>
          <w:b/>
          <w:sz w:val="24"/>
          <w:szCs w:val="24"/>
        </w:rPr>
      </w:pPr>
    </w:p>
    <w:p w14:paraId="426A6D6F" w14:textId="77777777" w:rsidR="008A601E" w:rsidRDefault="008A601E" w:rsidP="00522734">
      <w:pPr>
        <w:spacing w:after="0"/>
        <w:ind w:firstLine="1800"/>
        <w:rPr>
          <w:rFonts w:eastAsia="微软雅黑" w:cstheme="minorHAnsi"/>
          <w:b/>
          <w:sz w:val="24"/>
          <w:szCs w:val="24"/>
        </w:rPr>
      </w:pPr>
    </w:p>
    <w:p w14:paraId="07F511DF" w14:textId="77777777" w:rsidR="008A601E" w:rsidRDefault="008A601E" w:rsidP="00522734">
      <w:pPr>
        <w:spacing w:after="0"/>
        <w:ind w:firstLine="1800"/>
        <w:rPr>
          <w:rFonts w:eastAsia="微软雅黑" w:cstheme="minorHAnsi"/>
          <w:b/>
          <w:sz w:val="24"/>
          <w:szCs w:val="24"/>
        </w:rPr>
      </w:pPr>
    </w:p>
    <w:p w14:paraId="5FBB439E" w14:textId="77777777" w:rsidR="008A601E" w:rsidRDefault="008A601E" w:rsidP="00522734">
      <w:pPr>
        <w:spacing w:after="0"/>
        <w:ind w:firstLine="1800"/>
        <w:rPr>
          <w:rFonts w:eastAsia="微软雅黑" w:cstheme="minorHAnsi"/>
          <w:b/>
          <w:sz w:val="24"/>
          <w:szCs w:val="24"/>
        </w:rPr>
      </w:pPr>
    </w:p>
    <w:p w14:paraId="2E1DF9AA" w14:textId="77777777" w:rsidR="008A601E" w:rsidRDefault="008A601E" w:rsidP="00522734">
      <w:pPr>
        <w:spacing w:after="0"/>
        <w:ind w:firstLine="1800"/>
        <w:rPr>
          <w:rFonts w:eastAsia="微软雅黑" w:cstheme="minorHAnsi"/>
          <w:b/>
          <w:sz w:val="24"/>
          <w:szCs w:val="24"/>
        </w:rPr>
        <w:sectPr w:rsidR="008A601E" w:rsidSect="009F1924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c"/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076"/>
        <w:gridCol w:w="1236"/>
        <w:gridCol w:w="1113"/>
        <w:gridCol w:w="741"/>
        <w:gridCol w:w="281"/>
        <w:gridCol w:w="943"/>
        <w:gridCol w:w="1258"/>
        <w:gridCol w:w="2349"/>
      </w:tblGrid>
      <w:tr w:rsidR="0037691D" w:rsidRPr="00D62F4E" w14:paraId="418977C0" w14:textId="77777777" w:rsidTr="00ED26C4">
        <w:tc>
          <w:tcPr>
            <w:tcW w:w="8997" w:type="dxa"/>
            <w:gridSpan w:val="8"/>
            <w:shd w:val="clear" w:color="auto" w:fill="EAF1DD" w:themeFill="accent3" w:themeFillTint="33"/>
          </w:tcPr>
          <w:p w14:paraId="4EFFAC80" w14:textId="77777777" w:rsidR="0037691D" w:rsidRPr="00E57C76" w:rsidRDefault="00E57C76" w:rsidP="0000572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E57C76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文档信息</w:t>
            </w:r>
          </w:p>
        </w:tc>
      </w:tr>
      <w:tr w:rsidR="004116B2" w:rsidRPr="00D62F4E" w14:paraId="6335328D" w14:textId="77777777" w:rsidTr="008A601E">
        <w:tc>
          <w:tcPr>
            <w:tcW w:w="9243" w:type="dxa"/>
            <w:gridSpan w:val="8"/>
            <w:shd w:val="clear" w:color="auto" w:fill="EAF1DD" w:themeFill="accent3" w:themeFillTint="33"/>
          </w:tcPr>
          <w:p w14:paraId="51C3E501" w14:textId="77777777" w:rsidR="004116B2" w:rsidRPr="0000572F" w:rsidRDefault="00E57C76" w:rsidP="008A601E">
            <w:pPr>
              <w:rPr>
                <w:rFonts w:eastAsia="微软雅黑" w:cstheme="minorHAnsi"/>
                <w:b/>
                <w:szCs w:val="20"/>
              </w:rPr>
            </w:pPr>
            <w:r>
              <w:rPr>
                <w:rFonts w:eastAsia="微软雅黑" w:cstheme="minorHAnsi" w:hint="eastAsia"/>
                <w:b/>
                <w:szCs w:val="20"/>
              </w:rPr>
              <w:t>文档更新历史</w:t>
            </w:r>
          </w:p>
        </w:tc>
      </w:tr>
      <w:tr w:rsidR="00ED26C4" w:rsidRPr="00D62F4E" w14:paraId="024B2635" w14:textId="77777777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AE1273D" w14:textId="77777777" w:rsidR="008A601E" w:rsidRPr="0000572F" w:rsidRDefault="00E57C76" w:rsidP="004F061E">
            <w:pPr>
              <w:rPr>
                <w:rFonts w:eastAsia="微软雅黑" w:cstheme="minorHAnsi"/>
                <w:szCs w:val="20"/>
              </w:rPr>
            </w:pPr>
            <w:r w:rsidRPr="00E57C76">
              <w:rPr>
                <w:rFonts w:eastAsia="微软雅黑" w:cstheme="minorHAnsi" w:hint="eastAsia"/>
                <w:szCs w:val="20"/>
              </w:rPr>
              <w:t>版本号</w:t>
            </w: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AAB04BB" w14:textId="77777777" w:rsidR="008A601E" w:rsidRPr="0000572F" w:rsidRDefault="00E57C76" w:rsidP="004F061E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日期</w:t>
            </w:r>
          </w:p>
        </w:tc>
        <w:tc>
          <w:tcPr>
            <w:tcW w:w="189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DE17545" w14:textId="77777777" w:rsidR="008A601E" w:rsidRPr="0000572F" w:rsidRDefault="00E57C76" w:rsidP="008A601E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作者</w:t>
            </w:r>
          </w:p>
        </w:tc>
        <w:tc>
          <w:tcPr>
            <w:tcW w:w="4995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2F2F2" w:themeFill="background1" w:themeFillShade="F2"/>
          </w:tcPr>
          <w:p w14:paraId="1D5C8AF2" w14:textId="77777777" w:rsidR="008A601E" w:rsidRPr="0000572F" w:rsidRDefault="00E57C76" w:rsidP="008A601E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更新描述</w:t>
            </w:r>
          </w:p>
        </w:tc>
      </w:tr>
      <w:tr w:rsidR="00ED26C4" w:rsidRPr="00D62F4E" w14:paraId="643F9404" w14:textId="77777777" w:rsidTr="00E57C76">
        <w:tc>
          <w:tcPr>
            <w:tcW w:w="1098" w:type="dxa"/>
            <w:tcBorders>
              <w:top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8056CE3" w14:textId="77777777" w:rsidR="008A601E" w:rsidRPr="00ED26C4" w:rsidRDefault="003509A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ED26C4">
              <w:rPr>
                <w:rFonts w:ascii="微软雅黑" w:eastAsia="微软雅黑" w:hAnsi="微软雅黑" w:cstheme="minorHAnsi"/>
                <w:sz w:val="18"/>
                <w:szCs w:val="18"/>
              </w:rPr>
              <w:t>V1.0</w:t>
            </w: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32F0BB3" w14:textId="0D612E75" w:rsidR="008A601E" w:rsidRPr="00ED26C4" w:rsidRDefault="007E2F44" w:rsidP="00ED26C4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ED26C4">
              <w:rPr>
                <w:rFonts w:ascii="微软雅黑" w:eastAsia="微软雅黑" w:hAnsi="微软雅黑" w:cstheme="minorHAnsi"/>
                <w:sz w:val="18"/>
                <w:szCs w:val="18"/>
              </w:rPr>
              <w:t>201</w:t>
            </w:r>
            <w:r w:rsidR="00DD6DF2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9-</w:t>
            </w:r>
            <w:r w:rsidR="008A6179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3</w:t>
            </w:r>
            <w:r w:rsidR="00DD6DF2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-1</w:t>
            </w:r>
            <w:r w:rsidR="008A6179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5</w:t>
            </w:r>
          </w:p>
        </w:tc>
        <w:tc>
          <w:tcPr>
            <w:tcW w:w="189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5EE0843A" w14:textId="66F60BBC" w:rsidR="008A601E" w:rsidRPr="00ED26C4" w:rsidRDefault="00ED26C4" w:rsidP="00ED26C4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 xml:space="preserve">Shao </w:t>
            </w:r>
            <w:proofErr w:type="spellStart"/>
            <w:r>
              <w:rPr>
                <w:rFonts w:ascii="微软雅黑" w:eastAsia="微软雅黑" w:hAnsi="微软雅黑" w:cstheme="minorHAnsi"/>
                <w:sz w:val="18"/>
                <w:szCs w:val="18"/>
              </w:rPr>
              <w:t>Jianqiu</w:t>
            </w:r>
            <w:proofErr w:type="spellEnd"/>
          </w:p>
        </w:tc>
        <w:tc>
          <w:tcPr>
            <w:tcW w:w="4995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14:paraId="663D99BB" w14:textId="77777777" w:rsidR="008A601E" w:rsidRPr="00ED26C4" w:rsidRDefault="00A6688F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ED26C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初版</w:t>
            </w:r>
          </w:p>
        </w:tc>
      </w:tr>
      <w:tr w:rsidR="00ED26C4" w:rsidRPr="00D62F4E" w14:paraId="3CA03396" w14:textId="77777777" w:rsidTr="00E57C76">
        <w:tc>
          <w:tcPr>
            <w:tcW w:w="109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F44CC6B" w14:textId="26AEE4B5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5D62CED4" w14:textId="28C84940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32A5906E" w14:textId="04B181AC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4995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14:paraId="14A297A4" w14:textId="643FF547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  <w:tr w:rsidR="00ED26C4" w:rsidRPr="00D62F4E" w14:paraId="177B7294" w14:textId="77777777" w:rsidTr="00945B0D">
        <w:tc>
          <w:tcPr>
            <w:tcW w:w="107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68C4775" w14:textId="2C6D65B1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E9E2EEB" w14:textId="3202B1D7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854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57AB7EE" w14:textId="625A01C4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4831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14:paraId="4FEECEAC" w14:textId="353F8EE7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  <w:tr w:rsidR="00ED26C4" w:rsidRPr="00D62F4E" w14:paraId="10F415AE" w14:textId="77777777" w:rsidTr="00945B0D">
        <w:tc>
          <w:tcPr>
            <w:tcW w:w="107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70682C3B" w14:textId="42A0C759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775C65F" w14:textId="68C758A6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854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C481CEE" w14:textId="4C1BFD0A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4831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14:paraId="658A97F2" w14:textId="7BE2EFF1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  <w:tr w:rsidR="00ED26C4" w:rsidRPr="00D62F4E" w14:paraId="716680D5" w14:textId="77777777" w:rsidTr="00945B0D">
        <w:tc>
          <w:tcPr>
            <w:tcW w:w="107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1E702D1" w14:textId="5020B754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3663C566" w14:textId="645947B4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854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C9899BF" w14:textId="53F7CBFB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4831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14:paraId="754EF6FF" w14:textId="2D0C8284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  <w:tr w:rsidR="00ED26C4" w:rsidRPr="00D62F4E" w14:paraId="3A900725" w14:textId="77777777" w:rsidTr="00945B0D">
        <w:tc>
          <w:tcPr>
            <w:tcW w:w="107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7102FF9F" w14:textId="77777777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B1559AB" w14:textId="77777777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854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D1DC5F9" w14:textId="77777777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4831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14:paraId="1A409490" w14:textId="77777777" w:rsidR="00ED26C4" w:rsidRPr="00ED26C4" w:rsidRDefault="00ED26C4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  <w:tr w:rsidR="00ED26C4" w:rsidRPr="00D62F4E" w14:paraId="0ED8EE1B" w14:textId="77777777" w:rsidTr="00945B0D">
        <w:tc>
          <w:tcPr>
            <w:tcW w:w="107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4A4FB91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853E755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854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35DE72CF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4831" w:type="dxa"/>
            <w:gridSpan w:val="4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14:paraId="31E73B41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  <w:tr w:rsidR="008A601E" w:rsidRPr="00D62F4E" w14:paraId="4D25D37C" w14:textId="77777777" w:rsidTr="00ED26C4">
        <w:tc>
          <w:tcPr>
            <w:tcW w:w="8997" w:type="dxa"/>
            <w:gridSpan w:val="8"/>
            <w:shd w:val="clear" w:color="auto" w:fill="EAF1DD" w:themeFill="accent3" w:themeFillTint="33"/>
          </w:tcPr>
          <w:p w14:paraId="33332BD8" w14:textId="77777777" w:rsidR="008A601E" w:rsidRPr="0000572F" w:rsidRDefault="00E57C76" w:rsidP="009F1FF4">
            <w:pPr>
              <w:rPr>
                <w:rFonts w:eastAsia="微软雅黑" w:cstheme="minorHAnsi"/>
                <w:b/>
                <w:szCs w:val="20"/>
              </w:rPr>
            </w:pPr>
            <w:r>
              <w:rPr>
                <w:rFonts w:eastAsia="微软雅黑" w:cstheme="minorHAnsi" w:hint="eastAsia"/>
                <w:b/>
                <w:szCs w:val="20"/>
              </w:rPr>
              <w:t>文档审核历史</w:t>
            </w:r>
          </w:p>
        </w:tc>
      </w:tr>
      <w:tr w:rsidR="00ED26C4" w:rsidRPr="00D62F4E" w14:paraId="5FBD774F" w14:textId="77777777" w:rsidTr="00945B0D">
        <w:tc>
          <w:tcPr>
            <w:tcW w:w="1076" w:type="dxa"/>
            <w:tcBorders>
              <w:top w:val="single" w:sz="8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F2F29F8" w14:textId="77777777" w:rsidR="008A601E" w:rsidRPr="0000572F" w:rsidRDefault="00E57C76" w:rsidP="009F1FF4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版本号</w:t>
            </w:r>
          </w:p>
        </w:tc>
        <w:tc>
          <w:tcPr>
            <w:tcW w:w="1236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F69D47B" w14:textId="77777777" w:rsidR="008A601E" w:rsidRPr="0000572F" w:rsidRDefault="00E57C76" w:rsidP="009F1FF4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评估日期</w:t>
            </w:r>
          </w:p>
        </w:tc>
        <w:tc>
          <w:tcPr>
            <w:tcW w:w="1131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A092DCD" w14:textId="77777777" w:rsidR="008A601E" w:rsidRPr="0000572F" w:rsidRDefault="00E57C76" w:rsidP="009F1FF4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评估人</w:t>
            </w:r>
          </w:p>
        </w:tc>
        <w:tc>
          <w:tcPr>
            <w:tcW w:w="105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D2EF75F" w14:textId="77777777" w:rsidR="008A601E" w:rsidRPr="0000572F" w:rsidRDefault="00E57C76" w:rsidP="009F1FF4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签核日期</w:t>
            </w:r>
          </w:p>
        </w:tc>
        <w:tc>
          <w:tcPr>
            <w:tcW w:w="968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DD4F8EB" w14:textId="77777777" w:rsidR="008A601E" w:rsidRPr="0000572F" w:rsidRDefault="00E57C76" w:rsidP="00E57C76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签核人</w:t>
            </w:r>
          </w:p>
        </w:tc>
        <w:tc>
          <w:tcPr>
            <w:tcW w:w="1297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E5DF729" w14:textId="77777777" w:rsidR="008A601E" w:rsidRPr="0000572F" w:rsidRDefault="00E57C76" w:rsidP="00E57C76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签核人角色</w:t>
            </w:r>
          </w:p>
        </w:tc>
        <w:tc>
          <w:tcPr>
            <w:tcW w:w="2239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2F2F2" w:themeFill="background1" w:themeFillShade="F2"/>
          </w:tcPr>
          <w:p w14:paraId="35DFA4AE" w14:textId="77777777" w:rsidR="008A601E" w:rsidRPr="0000572F" w:rsidRDefault="00E57C76" w:rsidP="009F1FF4">
            <w:pPr>
              <w:rPr>
                <w:rFonts w:eastAsia="微软雅黑" w:cstheme="minorHAnsi"/>
                <w:szCs w:val="20"/>
              </w:rPr>
            </w:pPr>
            <w:r>
              <w:rPr>
                <w:rFonts w:eastAsia="微软雅黑" w:cstheme="minorHAnsi" w:hint="eastAsia"/>
                <w:szCs w:val="20"/>
              </w:rPr>
              <w:t>备注</w:t>
            </w:r>
          </w:p>
        </w:tc>
      </w:tr>
      <w:tr w:rsidR="00ED26C4" w:rsidRPr="00D62F4E" w14:paraId="13FA3168" w14:textId="77777777" w:rsidTr="00945B0D">
        <w:tc>
          <w:tcPr>
            <w:tcW w:w="107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296F236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73D6B34B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EA92E80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B699E6C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DEF585E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21E04C3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14:paraId="24A974FF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  <w:tr w:rsidR="00ED26C4" w:rsidRPr="00D62F4E" w14:paraId="30D76E4A" w14:textId="77777777" w:rsidTr="00945B0D">
        <w:tc>
          <w:tcPr>
            <w:tcW w:w="107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046234C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DC4DD26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464B9AC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4733CC8F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93B51F5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3C3ECD5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14:paraId="6E61967F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  <w:tr w:rsidR="00ED26C4" w:rsidRPr="00D62F4E" w14:paraId="4C72B540" w14:textId="77777777" w:rsidTr="00945B0D">
        <w:tc>
          <w:tcPr>
            <w:tcW w:w="107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53AED2F1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74DF3B05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32E815FE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CA08FC3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6B7E131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5746D4DD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14:paraId="536107BD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  <w:tr w:rsidR="00ED26C4" w:rsidRPr="00D62F4E" w14:paraId="3DA13DFD" w14:textId="77777777" w:rsidTr="00945B0D">
        <w:tc>
          <w:tcPr>
            <w:tcW w:w="107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7A03F0D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99FB7A8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4F556B04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AF76121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F55FF50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41306F1D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14:paraId="7A237736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  <w:tr w:rsidR="00ED26C4" w:rsidRPr="00D62F4E" w14:paraId="643202FD" w14:textId="77777777" w:rsidTr="00945B0D">
        <w:tc>
          <w:tcPr>
            <w:tcW w:w="107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DD3F7FC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77DD8005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7853B3A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D3DD9D8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8DAE8AA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311CC09D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14:paraId="37160E5E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  <w:tr w:rsidR="00ED26C4" w:rsidRPr="00D62F4E" w14:paraId="46ABC56C" w14:textId="77777777" w:rsidTr="00945B0D">
        <w:tc>
          <w:tcPr>
            <w:tcW w:w="107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DA991C1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D497DE5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76F7982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7A95365B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495341DC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A12780E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14:paraId="51947079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  <w:tr w:rsidR="00ED26C4" w:rsidRPr="00D62F4E" w14:paraId="32FCEE94" w14:textId="77777777" w:rsidTr="00945B0D">
        <w:tc>
          <w:tcPr>
            <w:tcW w:w="107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46C1968D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BB982A8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6D61BEE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3EFA5C71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5B932DE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4CE143FE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</w:tcPr>
          <w:p w14:paraId="78FA3CD7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  <w:tr w:rsidR="00ED26C4" w:rsidRPr="00D62F4E" w14:paraId="38FFBCE3" w14:textId="77777777" w:rsidTr="00945B0D">
        <w:tc>
          <w:tcPr>
            <w:tcW w:w="1076" w:type="dxa"/>
            <w:tcBorders>
              <w:top w:val="single" w:sz="8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C5981F4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0DB2D7C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736C983B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818F364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03E0E2E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47B2E628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single" w:sz="8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FFFFF" w:themeFill="background1"/>
          </w:tcPr>
          <w:p w14:paraId="35347881" w14:textId="77777777" w:rsidR="008A601E" w:rsidRPr="00ED26C4" w:rsidRDefault="008A601E" w:rsidP="004F061E">
            <w:pPr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</w:tbl>
    <w:p w14:paraId="45FE2A01" w14:textId="77777777" w:rsidR="0000572F" w:rsidRDefault="0000572F">
      <w:pPr>
        <w:rPr>
          <w:rFonts w:cstheme="minorHAnsi"/>
        </w:rPr>
        <w:sectPr w:rsidR="0000572F" w:rsidSect="007C0A05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29E4486" w14:textId="77777777" w:rsidR="0000572F" w:rsidRPr="005F461E" w:rsidRDefault="004C758B" w:rsidP="0000572F">
      <w:pPr>
        <w:pStyle w:val="aa"/>
        <w:rPr>
          <w:rFonts w:ascii="微软雅黑" w:eastAsia="微软雅黑" w:hAnsi="微软雅黑" w:cstheme="minorHAnsi"/>
          <w:sz w:val="48"/>
          <w:szCs w:val="48"/>
        </w:rPr>
      </w:pPr>
      <w:r w:rsidRPr="005F461E">
        <w:rPr>
          <w:rFonts w:ascii="微软雅黑" w:eastAsia="微软雅黑" w:hAnsi="微软雅黑" w:cstheme="minorHAnsi" w:hint="eastAsia"/>
          <w:sz w:val="48"/>
          <w:szCs w:val="48"/>
        </w:rPr>
        <w:lastRenderedPageBreak/>
        <w:t>文档目录</w:t>
      </w:r>
    </w:p>
    <w:p w14:paraId="0925E226" w14:textId="423D31F3" w:rsidR="00A953C2" w:rsidRDefault="00B965DD">
      <w:pPr>
        <w:pStyle w:val="TOC1"/>
        <w:rPr>
          <w:rFonts w:eastAsiaTheme="minorEastAsia"/>
          <w:b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3549985" w:history="1">
        <w:r w:rsidR="00A953C2" w:rsidRPr="00143E67">
          <w:rPr>
            <w:rStyle w:val="ae"/>
            <w:noProof/>
          </w:rPr>
          <w:t>概述</w:t>
        </w:r>
        <w:r w:rsidR="00A953C2">
          <w:rPr>
            <w:noProof/>
            <w:webHidden/>
          </w:rPr>
          <w:tab/>
        </w:r>
        <w:r w:rsidR="00A953C2">
          <w:rPr>
            <w:noProof/>
            <w:webHidden/>
          </w:rPr>
          <w:fldChar w:fldCharType="begin"/>
        </w:r>
        <w:r w:rsidR="00A953C2">
          <w:rPr>
            <w:noProof/>
            <w:webHidden/>
          </w:rPr>
          <w:instrText xml:space="preserve"> PAGEREF _Toc3549985 \h </w:instrText>
        </w:r>
        <w:r w:rsidR="00A953C2">
          <w:rPr>
            <w:noProof/>
            <w:webHidden/>
          </w:rPr>
        </w:r>
        <w:r w:rsidR="00A953C2">
          <w:rPr>
            <w:noProof/>
            <w:webHidden/>
          </w:rPr>
          <w:fldChar w:fldCharType="separate"/>
        </w:r>
        <w:r w:rsidR="00A953C2">
          <w:rPr>
            <w:noProof/>
            <w:webHidden/>
          </w:rPr>
          <w:t>4</w:t>
        </w:r>
        <w:r w:rsidR="00A953C2">
          <w:rPr>
            <w:noProof/>
            <w:webHidden/>
          </w:rPr>
          <w:fldChar w:fldCharType="end"/>
        </w:r>
      </w:hyperlink>
    </w:p>
    <w:p w14:paraId="0D617BB0" w14:textId="52CAF380" w:rsidR="00A953C2" w:rsidRDefault="00E46B93">
      <w:pPr>
        <w:pStyle w:val="TOC1"/>
        <w:rPr>
          <w:rFonts w:eastAsiaTheme="minorEastAsia"/>
          <w:b w:val="0"/>
          <w:noProof/>
          <w:kern w:val="2"/>
          <w:sz w:val="21"/>
          <w:szCs w:val="22"/>
        </w:rPr>
      </w:pPr>
      <w:hyperlink w:anchor="_Toc3549986" w:history="1">
        <w:r w:rsidR="00A953C2" w:rsidRPr="00143E67">
          <w:rPr>
            <w:rStyle w:val="ae"/>
            <w:noProof/>
          </w:rPr>
          <w:t>定义</w:t>
        </w:r>
        <w:r w:rsidR="00A953C2">
          <w:rPr>
            <w:noProof/>
            <w:webHidden/>
          </w:rPr>
          <w:tab/>
        </w:r>
        <w:r w:rsidR="00A953C2">
          <w:rPr>
            <w:noProof/>
            <w:webHidden/>
          </w:rPr>
          <w:fldChar w:fldCharType="begin"/>
        </w:r>
        <w:r w:rsidR="00A953C2">
          <w:rPr>
            <w:noProof/>
            <w:webHidden/>
          </w:rPr>
          <w:instrText xml:space="preserve"> PAGEREF _Toc3549986 \h </w:instrText>
        </w:r>
        <w:r w:rsidR="00A953C2">
          <w:rPr>
            <w:noProof/>
            <w:webHidden/>
          </w:rPr>
        </w:r>
        <w:r w:rsidR="00A953C2">
          <w:rPr>
            <w:noProof/>
            <w:webHidden/>
          </w:rPr>
          <w:fldChar w:fldCharType="separate"/>
        </w:r>
        <w:r w:rsidR="00A953C2">
          <w:rPr>
            <w:noProof/>
            <w:webHidden/>
          </w:rPr>
          <w:t>4</w:t>
        </w:r>
        <w:r w:rsidR="00A953C2">
          <w:rPr>
            <w:noProof/>
            <w:webHidden/>
          </w:rPr>
          <w:fldChar w:fldCharType="end"/>
        </w:r>
      </w:hyperlink>
    </w:p>
    <w:p w14:paraId="6FD2C508" w14:textId="63C10EBB" w:rsidR="00A953C2" w:rsidRDefault="00E46B93">
      <w:pPr>
        <w:pStyle w:val="TOC1"/>
        <w:rPr>
          <w:rFonts w:eastAsiaTheme="minorEastAsia"/>
          <w:b w:val="0"/>
          <w:noProof/>
          <w:kern w:val="2"/>
          <w:sz w:val="21"/>
          <w:szCs w:val="22"/>
        </w:rPr>
      </w:pPr>
      <w:hyperlink w:anchor="_Toc3549987" w:history="1">
        <w:r w:rsidR="00A953C2" w:rsidRPr="00143E67">
          <w:rPr>
            <w:rStyle w:val="ae"/>
            <w:noProof/>
          </w:rPr>
          <w:t>功能概要</w:t>
        </w:r>
        <w:r w:rsidR="00A953C2">
          <w:rPr>
            <w:noProof/>
            <w:webHidden/>
          </w:rPr>
          <w:tab/>
        </w:r>
        <w:r w:rsidR="00A953C2">
          <w:rPr>
            <w:noProof/>
            <w:webHidden/>
          </w:rPr>
          <w:fldChar w:fldCharType="begin"/>
        </w:r>
        <w:r w:rsidR="00A953C2">
          <w:rPr>
            <w:noProof/>
            <w:webHidden/>
          </w:rPr>
          <w:instrText xml:space="preserve"> PAGEREF _Toc3549987 \h </w:instrText>
        </w:r>
        <w:r w:rsidR="00A953C2">
          <w:rPr>
            <w:noProof/>
            <w:webHidden/>
          </w:rPr>
        </w:r>
        <w:r w:rsidR="00A953C2">
          <w:rPr>
            <w:noProof/>
            <w:webHidden/>
          </w:rPr>
          <w:fldChar w:fldCharType="separate"/>
        </w:r>
        <w:r w:rsidR="00A953C2">
          <w:rPr>
            <w:noProof/>
            <w:webHidden/>
          </w:rPr>
          <w:t>4</w:t>
        </w:r>
        <w:r w:rsidR="00A953C2">
          <w:rPr>
            <w:noProof/>
            <w:webHidden/>
          </w:rPr>
          <w:fldChar w:fldCharType="end"/>
        </w:r>
      </w:hyperlink>
    </w:p>
    <w:p w14:paraId="03DDC9A8" w14:textId="70BF4331" w:rsidR="00A953C2" w:rsidRDefault="00E46B93">
      <w:pPr>
        <w:pStyle w:val="TOC1"/>
        <w:rPr>
          <w:rFonts w:eastAsiaTheme="minorEastAsia"/>
          <w:b w:val="0"/>
          <w:noProof/>
          <w:kern w:val="2"/>
          <w:sz w:val="21"/>
          <w:szCs w:val="22"/>
        </w:rPr>
      </w:pPr>
      <w:hyperlink w:anchor="_Toc3549988" w:history="1">
        <w:r w:rsidR="00A953C2" w:rsidRPr="00143E67">
          <w:rPr>
            <w:rStyle w:val="ae"/>
            <w:noProof/>
          </w:rPr>
          <w:t>方案选择</w:t>
        </w:r>
        <w:r w:rsidR="00A953C2">
          <w:rPr>
            <w:noProof/>
            <w:webHidden/>
          </w:rPr>
          <w:tab/>
        </w:r>
        <w:r w:rsidR="00A953C2">
          <w:rPr>
            <w:noProof/>
            <w:webHidden/>
          </w:rPr>
          <w:fldChar w:fldCharType="begin"/>
        </w:r>
        <w:r w:rsidR="00A953C2">
          <w:rPr>
            <w:noProof/>
            <w:webHidden/>
          </w:rPr>
          <w:instrText xml:space="preserve"> PAGEREF _Toc3549988 \h </w:instrText>
        </w:r>
        <w:r w:rsidR="00A953C2">
          <w:rPr>
            <w:noProof/>
            <w:webHidden/>
          </w:rPr>
        </w:r>
        <w:r w:rsidR="00A953C2">
          <w:rPr>
            <w:noProof/>
            <w:webHidden/>
          </w:rPr>
          <w:fldChar w:fldCharType="separate"/>
        </w:r>
        <w:r w:rsidR="00A953C2">
          <w:rPr>
            <w:noProof/>
            <w:webHidden/>
          </w:rPr>
          <w:t>5</w:t>
        </w:r>
        <w:r w:rsidR="00A953C2">
          <w:rPr>
            <w:noProof/>
            <w:webHidden/>
          </w:rPr>
          <w:fldChar w:fldCharType="end"/>
        </w:r>
      </w:hyperlink>
    </w:p>
    <w:p w14:paraId="6E8DEE59" w14:textId="5E105F90" w:rsidR="00A953C2" w:rsidRDefault="00E46B93">
      <w:pPr>
        <w:pStyle w:val="TOC2"/>
        <w:rPr>
          <w:rFonts w:eastAsiaTheme="minorEastAsia"/>
          <w:noProof/>
          <w:kern w:val="2"/>
          <w:sz w:val="21"/>
        </w:rPr>
      </w:pPr>
      <w:hyperlink w:anchor="_Toc3549989" w:history="1">
        <w:r w:rsidR="00A953C2" w:rsidRPr="00143E67">
          <w:rPr>
            <w:rStyle w:val="ae"/>
            <w:noProof/>
          </w:rPr>
          <w:t>关于登录</w:t>
        </w:r>
        <w:r w:rsidR="00A953C2">
          <w:rPr>
            <w:noProof/>
            <w:webHidden/>
          </w:rPr>
          <w:tab/>
        </w:r>
        <w:r w:rsidR="00A953C2">
          <w:rPr>
            <w:noProof/>
            <w:webHidden/>
          </w:rPr>
          <w:fldChar w:fldCharType="begin"/>
        </w:r>
        <w:r w:rsidR="00A953C2">
          <w:rPr>
            <w:noProof/>
            <w:webHidden/>
          </w:rPr>
          <w:instrText xml:space="preserve"> PAGEREF _Toc3549989 \h </w:instrText>
        </w:r>
        <w:r w:rsidR="00A953C2">
          <w:rPr>
            <w:noProof/>
            <w:webHidden/>
          </w:rPr>
        </w:r>
        <w:r w:rsidR="00A953C2">
          <w:rPr>
            <w:noProof/>
            <w:webHidden/>
          </w:rPr>
          <w:fldChar w:fldCharType="separate"/>
        </w:r>
        <w:r w:rsidR="00A953C2">
          <w:rPr>
            <w:noProof/>
            <w:webHidden/>
          </w:rPr>
          <w:t>5</w:t>
        </w:r>
        <w:r w:rsidR="00A953C2">
          <w:rPr>
            <w:noProof/>
            <w:webHidden/>
          </w:rPr>
          <w:fldChar w:fldCharType="end"/>
        </w:r>
      </w:hyperlink>
    </w:p>
    <w:p w14:paraId="55FDAEA3" w14:textId="4E503EC1" w:rsidR="00A953C2" w:rsidRDefault="00E46B93">
      <w:pPr>
        <w:pStyle w:val="TOC2"/>
        <w:rPr>
          <w:rFonts w:eastAsiaTheme="minorEastAsia"/>
          <w:noProof/>
          <w:kern w:val="2"/>
          <w:sz w:val="21"/>
        </w:rPr>
      </w:pPr>
      <w:hyperlink w:anchor="_Toc3549990" w:history="1">
        <w:r w:rsidR="00A953C2" w:rsidRPr="00143E67">
          <w:rPr>
            <w:rStyle w:val="ae"/>
            <w:noProof/>
          </w:rPr>
          <w:t>PAD</w:t>
        </w:r>
        <w:r w:rsidR="00A953C2" w:rsidRPr="00143E67">
          <w:rPr>
            <w:rStyle w:val="ae"/>
            <w:noProof/>
          </w:rPr>
          <w:t>版页面</w:t>
        </w:r>
        <w:r w:rsidR="00A953C2" w:rsidRPr="00143E67">
          <w:rPr>
            <w:rStyle w:val="ae"/>
            <w:noProof/>
          </w:rPr>
          <w:t>-</w:t>
        </w:r>
        <w:r w:rsidR="00A953C2" w:rsidRPr="00143E67">
          <w:rPr>
            <w:rStyle w:val="ae"/>
            <w:noProof/>
          </w:rPr>
          <w:t>条码及二维码</w:t>
        </w:r>
        <w:r w:rsidR="00A953C2">
          <w:rPr>
            <w:noProof/>
            <w:webHidden/>
          </w:rPr>
          <w:tab/>
        </w:r>
        <w:r w:rsidR="00A953C2">
          <w:rPr>
            <w:noProof/>
            <w:webHidden/>
          </w:rPr>
          <w:fldChar w:fldCharType="begin"/>
        </w:r>
        <w:r w:rsidR="00A953C2">
          <w:rPr>
            <w:noProof/>
            <w:webHidden/>
          </w:rPr>
          <w:instrText xml:space="preserve"> PAGEREF _Toc3549990 \h </w:instrText>
        </w:r>
        <w:r w:rsidR="00A953C2">
          <w:rPr>
            <w:noProof/>
            <w:webHidden/>
          </w:rPr>
        </w:r>
        <w:r w:rsidR="00A953C2">
          <w:rPr>
            <w:noProof/>
            <w:webHidden/>
          </w:rPr>
          <w:fldChar w:fldCharType="separate"/>
        </w:r>
        <w:r w:rsidR="00A953C2">
          <w:rPr>
            <w:noProof/>
            <w:webHidden/>
          </w:rPr>
          <w:t>5</w:t>
        </w:r>
        <w:r w:rsidR="00A953C2">
          <w:rPr>
            <w:noProof/>
            <w:webHidden/>
          </w:rPr>
          <w:fldChar w:fldCharType="end"/>
        </w:r>
      </w:hyperlink>
    </w:p>
    <w:p w14:paraId="0021890C" w14:textId="53683841" w:rsidR="00A953C2" w:rsidRDefault="00E46B93">
      <w:pPr>
        <w:pStyle w:val="TOC2"/>
        <w:rPr>
          <w:rFonts w:eastAsiaTheme="minorEastAsia"/>
          <w:noProof/>
          <w:kern w:val="2"/>
          <w:sz w:val="21"/>
        </w:rPr>
      </w:pPr>
      <w:hyperlink w:anchor="_Toc3549991" w:history="1">
        <w:r w:rsidR="00A953C2" w:rsidRPr="00143E67">
          <w:rPr>
            <w:rStyle w:val="ae"/>
            <w:noProof/>
          </w:rPr>
          <w:t>PAD</w:t>
        </w:r>
        <w:r w:rsidR="00A953C2" w:rsidRPr="00143E67">
          <w:rPr>
            <w:rStyle w:val="ae"/>
            <w:noProof/>
          </w:rPr>
          <w:t>页面数据绑定</w:t>
        </w:r>
        <w:r w:rsidR="00A953C2">
          <w:rPr>
            <w:noProof/>
            <w:webHidden/>
          </w:rPr>
          <w:tab/>
        </w:r>
        <w:r w:rsidR="00A953C2">
          <w:rPr>
            <w:noProof/>
            <w:webHidden/>
          </w:rPr>
          <w:fldChar w:fldCharType="begin"/>
        </w:r>
        <w:r w:rsidR="00A953C2">
          <w:rPr>
            <w:noProof/>
            <w:webHidden/>
          </w:rPr>
          <w:instrText xml:space="preserve"> PAGEREF _Toc3549991 \h </w:instrText>
        </w:r>
        <w:r w:rsidR="00A953C2">
          <w:rPr>
            <w:noProof/>
            <w:webHidden/>
          </w:rPr>
        </w:r>
        <w:r w:rsidR="00A953C2">
          <w:rPr>
            <w:noProof/>
            <w:webHidden/>
          </w:rPr>
          <w:fldChar w:fldCharType="separate"/>
        </w:r>
        <w:r w:rsidR="00A953C2">
          <w:rPr>
            <w:noProof/>
            <w:webHidden/>
          </w:rPr>
          <w:t>6</w:t>
        </w:r>
        <w:r w:rsidR="00A953C2">
          <w:rPr>
            <w:noProof/>
            <w:webHidden/>
          </w:rPr>
          <w:fldChar w:fldCharType="end"/>
        </w:r>
      </w:hyperlink>
    </w:p>
    <w:p w14:paraId="21933F11" w14:textId="0D1E0EF6" w:rsidR="00A953C2" w:rsidRDefault="00E46B93">
      <w:pPr>
        <w:pStyle w:val="TOC2"/>
        <w:rPr>
          <w:rFonts w:eastAsiaTheme="minorEastAsia"/>
          <w:noProof/>
          <w:kern w:val="2"/>
          <w:sz w:val="21"/>
        </w:rPr>
      </w:pPr>
      <w:hyperlink w:anchor="_Toc3549992" w:history="1">
        <w:r w:rsidR="00A953C2" w:rsidRPr="00143E67">
          <w:rPr>
            <w:rStyle w:val="ae"/>
            <w:noProof/>
          </w:rPr>
          <w:t>小屏幕页面数据绑定</w:t>
        </w:r>
        <w:r w:rsidR="00A953C2">
          <w:rPr>
            <w:noProof/>
            <w:webHidden/>
          </w:rPr>
          <w:tab/>
        </w:r>
        <w:r w:rsidR="00A953C2">
          <w:rPr>
            <w:noProof/>
            <w:webHidden/>
          </w:rPr>
          <w:fldChar w:fldCharType="begin"/>
        </w:r>
        <w:r w:rsidR="00A953C2">
          <w:rPr>
            <w:noProof/>
            <w:webHidden/>
          </w:rPr>
          <w:instrText xml:space="preserve"> PAGEREF _Toc3549992 \h </w:instrText>
        </w:r>
        <w:r w:rsidR="00A953C2">
          <w:rPr>
            <w:noProof/>
            <w:webHidden/>
          </w:rPr>
        </w:r>
        <w:r w:rsidR="00A953C2">
          <w:rPr>
            <w:noProof/>
            <w:webHidden/>
          </w:rPr>
          <w:fldChar w:fldCharType="separate"/>
        </w:r>
        <w:r w:rsidR="00A953C2">
          <w:rPr>
            <w:noProof/>
            <w:webHidden/>
          </w:rPr>
          <w:t>7</w:t>
        </w:r>
        <w:r w:rsidR="00A953C2">
          <w:rPr>
            <w:noProof/>
            <w:webHidden/>
          </w:rPr>
          <w:fldChar w:fldCharType="end"/>
        </w:r>
      </w:hyperlink>
    </w:p>
    <w:p w14:paraId="28E74160" w14:textId="0E777584" w:rsidR="00A953C2" w:rsidRDefault="00E46B93">
      <w:pPr>
        <w:pStyle w:val="TOC1"/>
        <w:rPr>
          <w:rFonts w:eastAsiaTheme="minorEastAsia"/>
          <w:b w:val="0"/>
          <w:noProof/>
          <w:kern w:val="2"/>
          <w:sz w:val="21"/>
          <w:szCs w:val="22"/>
        </w:rPr>
      </w:pPr>
      <w:hyperlink w:anchor="_Toc3549993" w:history="1">
        <w:r w:rsidR="00A953C2" w:rsidRPr="00143E67">
          <w:rPr>
            <w:rStyle w:val="ae"/>
            <w:noProof/>
          </w:rPr>
          <w:t>前提与限制</w:t>
        </w:r>
        <w:r w:rsidR="00A953C2">
          <w:rPr>
            <w:noProof/>
            <w:webHidden/>
          </w:rPr>
          <w:tab/>
        </w:r>
        <w:r w:rsidR="00A953C2">
          <w:rPr>
            <w:noProof/>
            <w:webHidden/>
          </w:rPr>
          <w:fldChar w:fldCharType="begin"/>
        </w:r>
        <w:r w:rsidR="00A953C2">
          <w:rPr>
            <w:noProof/>
            <w:webHidden/>
          </w:rPr>
          <w:instrText xml:space="preserve"> PAGEREF _Toc3549993 \h </w:instrText>
        </w:r>
        <w:r w:rsidR="00A953C2">
          <w:rPr>
            <w:noProof/>
            <w:webHidden/>
          </w:rPr>
        </w:r>
        <w:r w:rsidR="00A953C2">
          <w:rPr>
            <w:noProof/>
            <w:webHidden/>
          </w:rPr>
          <w:fldChar w:fldCharType="separate"/>
        </w:r>
        <w:r w:rsidR="00A953C2">
          <w:rPr>
            <w:noProof/>
            <w:webHidden/>
          </w:rPr>
          <w:t>8</w:t>
        </w:r>
        <w:r w:rsidR="00A953C2">
          <w:rPr>
            <w:noProof/>
            <w:webHidden/>
          </w:rPr>
          <w:fldChar w:fldCharType="end"/>
        </w:r>
      </w:hyperlink>
    </w:p>
    <w:p w14:paraId="4AC3CBB4" w14:textId="62C655FB" w:rsidR="00A953C2" w:rsidRDefault="00E46B93">
      <w:pPr>
        <w:pStyle w:val="TOC1"/>
        <w:rPr>
          <w:rFonts w:eastAsiaTheme="minorEastAsia"/>
          <w:b w:val="0"/>
          <w:noProof/>
          <w:kern w:val="2"/>
          <w:sz w:val="21"/>
          <w:szCs w:val="22"/>
        </w:rPr>
      </w:pPr>
      <w:hyperlink w:anchor="_Toc3549994" w:history="1">
        <w:r w:rsidR="00A953C2" w:rsidRPr="00143E67">
          <w:rPr>
            <w:rStyle w:val="ae"/>
            <w:noProof/>
          </w:rPr>
          <w:t>代替方案</w:t>
        </w:r>
        <w:r w:rsidR="00A953C2">
          <w:rPr>
            <w:noProof/>
            <w:webHidden/>
          </w:rPr>
          <w:tab/>
        </w:r>
        <w:r w:rsidR="00A953C2">
          <w:rPr>
            <w:noProof/>
            <w:webHidden/>
          </w:rPr>
          <w:fldChar w:fldCharType="begin"/>
        </w:r>
        <w:r w:rsidR="00A953C2">
          <w:rPr>
            <w:noProof/>
            <w:webHidden/>
          </w:rPr>
          <w:instrText xml:space="preserve"> PAGEREF _Toc3549994 \h </w:instrText>
        </w:r>
        <w:r w:rsidR="00A953C2">
          <w:rPr>
            <w:noProof/>
            <w:webHidden/>
          </w:rPr>
        </w:r>
        <w:r w:rsidR="00A953C2">
          <w:rPr>
            <w:noProof/>
            <w:webHidden/>
          </w:rPr>
          <w:fldChar w:fldCharType="separate"/>
        </w:r>
        <w:r w:rsidR="00A953C2">
          <w:rPr>
            <w:noProof/>
            <w:webHidden/>
          </w:rPr>
          <w:t>8</w:t>
        </w:r>
        <w:r w:rsidR="00A953C2">
          <w:rPr>
            <w:noProof/>
            <w:webHidden/>
          </w:rPr>
          <w:fldChar w:fldCharType="end"/>
        </w:r>
      </w:hyperlink>
    </w:p>
    <w:p w14:paraId="546A8B56" w14:textId="20897532" w:rsidR="00A953C2" w:rsidRDefault="00E46B93">
      <w:pPr>
        <w:pStyle w:val="TOC1"/>
        <w:rPr>
          <w:rFonts w:eastAsiaTheme="minorEastAsia"/>
          <w:b w:val="0"/>
          <w:noProof/>
          <w:kern w:val="2"/>
          <w:sz w:val="21"/>
          <w:szCs w:val="22"/>
        </w:rPr>
      </w:pPr>
      <w:hyperlink w:anchor="_Toc3549995" w:history="1">
        <w:r w:rsidR="00A953C2" w:rsidRPr="00143E67">
          <w:rPr>
            <w:rStyle w:val="ae"/>
            <w:noProof/>
          </w:rPr>
          <w:t>扩展</w:t>
        </w:r>
        <w:r w:rsidR="00A953C2">
          <w:rPr>
            <w:noProof/>
            <w:webHidden/>
          </w:rPr>
          <w:tab/>
        </w:r>
        <w:r w:rsidR="00A953C2">
          <w:rPr>
            <w:noProof/>
            <w:webHidden/>
          </w:rPr>
          <w:fldChar w:fldCharType="begin"/>
        </w:r>
        <w:r w:rsidR="00A953C2">
          <w:rPr>
            <w:noProof/>
            <w:webHidden/>
          </w:rPr>
          <w:instrText xml:space="preserve"> PAGEREF _Toc3549995 \h </w:instrText>
        </w:r>
        <w:r w:rsidR="00A953C2">
          <w:rPr>
            <w:noProof/>
            <w:webHidden/>
          </w:rPr>
        </w:r>
        <w:r w:rsidR="00A953C2">
          <w:rPr>
            <w:noProof/>
            <w:webHidden/>
          </w:rPr>
          <w:fldChar w:fldCharType="separate"/>
        </w:r>
        <w:r w:rsidR="00A953C2">
          <w:rPr>
            <w:noProof/>
            <w:webHidden/>
          </w:rPr>
          <w:t>8</w:t>
        </w:r>
        <w:r w:rsidR="00A953C2">
          <w:rPr>
            <w:noProof/>
            <w:webHidden/>
          </w:rPr>
          <w:fldChar w:fldCharType="end"/>
        </w:r>
      </w:hyperlink>
    </w:p>
    <w:p w14:paraId="16703F02" w14:textId="5E570905" w:rsidR="00A953C2" w:rsidRDefault="00E46B93">
      <w:pPr>
        <w:pStyle w:val="TOC1"/>
        <w:rPr>
          <w:rFonts w:eastAsiaTheme="minorEastAsia"/>
          <w:b w:val="0"/>
          <w:noProof/>
          <w:kern w:val="2"/>
          <w:sz w:val="21"/>
          <w:szCs w:val="22"/>
        </w:rPr>
      </w:pPr>
      <w:hyperlink w:anchor="_Toc3549996" w:history="1">
        <w:r w:rsidR="00A953C2" w:rsidRPr="00143E67">
          <w:rPr>
            <w:rStyle w:val="ae"/>
            <w:noProof/>
          </w:rPr>
          <w:t>备注</w:t>
        </w:r>
        <w:r w:rsidR="00A953C2">
          <w:rPr>
            <w:noProof/>
            <w:webHidden/>
          </w:rPr>
          <w:tab/>
        </w:r>
        <w:r w:rsidR="00A953C2">
          <w:rPr>
            <w:noProof/>
            <w:webHidden/>
          </w:rPr>
          <w:fldChar w:fldCharType="begin"/>
        </w:r>
        <w:r w:rsidR="00A953C2">
          <w:rPr>
            <w:noProof/>
            <w:webHidden/>
          </w:rPr>
          <w:instrText xml:space="preserve"> PAGEREF _Toc3549996 \h </w:instrText>
        </w:r>
        <w:r w:rsidR="00A953C2">
          <w:rPr>
            <w:noProof/>
            <w:webHidden/>
          </w:rPr>
        </w:r>
        <w:r w:rsidR="00A953C2">
          <w:rPr>
            <w:noProof/>
            <w:webHidden/>
          </w:rPr>
          <w:fldChar w:fldCharType="separate"/>
        </w:r>
        <w:r w:rsidR="00A953C2">
          <w:rPr>
            <w:noProof/>
            <w:webHidden/>
          </w:rPr>
          <w:t>8</w:t>
        </w:r>
        <w:r w:rsidR="00A953C2">
          <w:rPr>
            <w:noProof/>
            <w:webHidden/>
          </w:rPr>
          <w:fldChar w:fldCharType="end"/>
        </w:r>
      </w:hyperlink>
    </w:p>
    <w:p w14:paraId="7D69E9E7" w14:textId="71ACB197" w:rsidR="0000572F" w:rsidRPr="0000572F" w:rsidRDefault="00B965DD" w:rsidP="00B965DD">
      <w:pPr>
        <w:spacing w:after="0"/>
        <w:sectPr w:rsidR="0000572F" w:rsidRPr="0000572F" w:rsidSect="007C0A05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微软雅黑"/>
          <w:sz w:val="18"/>
          <w:szCs w:val="16"/>
        </w:rPr>
        <w:fldChar w:fldCharType="end"/>
      </w:r>
    </w:p>
    <w:p w14:paraId="633F30D6" w14:textId="77777777" w:rsidR="004659CD" w:rsidRDefault="003509AE" w:rsidP="00A6688F">
      <w:pPr>
        <w:pStyle w:val="1"/>
      </w:pPr>
      <w:bookmarkStart w:id="0" w:name="_Toc3549985"/>
      <w:r>
        <w:rPr>
          <w:rFonts w:hint="eastAsia"/>
        </w:rPr>
        <w:lastRenderedPageBreak/>
        <w:t>概述</w:t>
      </w:r>
      <w:bookmarkEnd w:id="0"/>
      <w:r>
        <w:rPr>
          <w:rFonts w:hint="eastAsia"/>
        </w:rPr>
        <w:t xml:space="preserve"> </w:t>
      </w:r>
    </w:p>
    <w:p w14:paraId="0A416D91" w14:textId="27A2D47C" w:rsidR="003509AE" w:rsidRDefault="008A6179" w:rsidP="008C5AC7">
      <w:pPr>
        <w:ind w:firstLineChars="200" w:firstLine="400"/>
      </w:pPr>
      <w:r>
        <w:rPr>
          <w:rFonts w:hint="eastAsia"/>
        </w:rPr>
        <w:t>基于</w:t>
      </w:r>
      <w:r>
        <w:rPr>
          <w:rFonts w:hint="eastAsia"/>
        </w:rPr>
        <w:t>BPMS</w:t>
      </w:r>
      <w:r>
        <w:rPr>
          <w:rFonts w:hint="eastAsia"/>
        </w:rPr>
        <w:t>流程执行情况的实时看板功能</w:t>
      </w:r>
      <w:r w:rsidR="00945B0D">
        <w:rPr>
          <w:rFonts w:hint="eastAsia"/>
        </w:rPr>
        <w:t>。</w:t>
      </w:r>
      <w:r>
        <w:rPr>
          <w:rFonts w:hint="eastAsia"/>
        </w:rPr>
        <w:t>通过</w:t>
      </w:r>
      <w:r>
        <w:rPr>
          <w:rFonts w:hint="eastAsia"/>
        </w:rPr>
        <w:t>METABASE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，将</w:t>
      </w:r>
      <w:r>
        <w:rPr>
          <w:rFonts w:hint="eastAsia"/>
        </w:rPr>
        <w:t>BPMS</w:t>
      </w:r>
      <w:r>
        <w:rPr>
          <w:rFonts w:hint="eastAsia"/>
        </w:rPr>
        <w:t>相关流程执行状态投射到看板页面中。同时</w:t>
      </w:r>
      <w:r>
        <w:rPr>
          <w:rFonts w:hint="eastAsia"/>
        </w:rPr>
        <w:t>KANBAN</w:t>
      </w:r>
      <w:r>
        <w:rPr>
          <w:rFonts w:hint="eastAsia"/>
        </w:rPr>
        <w:t>中提供与流程实例，用户</w:t>
      </w:r>
      <w:r>
        <w:rPr>
          <w:rFonts w:hint="eastAsia"/>
        </w:rPr>
        <w:t>ID</w:t>
      </w:r>
      <w:r>
        <w:rPr>
          <w:rFonts w:hint="eastAsia"/>
        </w:rPr>
        <w:t>（或设备</w:t>
      </w:r>
      <w:r>
        <w:rPr>
          <w:rFonts w:hint="eastAsia"/>
        </w:rPr>
        <w:t>ID</w:t>
      </w:r>
      <w:r>
        <w:rPr>
          <w:rFonts w:hint="eastAsia"/>
        </w:rPr>
        <w:t>）相对应的二维码，条码扫描功能</w:t>
      </w:r>
      <w:r w:rsidR="00945B0D">
        <w:rPr>
          <w:rFonts w:hint="eastAsia"/>
        </w:rPr>
        <w:t xml:space="preserve"> </w:t>
      </w:r>
    </w:p>
    <w:p w14:paraId="0B1515C4" w14:textId="77777777" w:rsidR="003509AE" w:rsidRDefault="003509AE" w:rsidP="008C5AC7">
      <w:pPr>
        <w:ind w:firstLineChars="200" w:firstLine="400"/>
      </w:pPr>
      <w:r>
        <w:rPr>
          <w:rFonts w:hint="eastAsia"/>
        </w:rPr>
        <w:t>本文档中出现的产品、商标、专利等相关内容之权利均归属</w:t>
      </w:r>
      <w:proofErr w:type="gramStart"/>
      <w:r>
        <w:rPr>
          <w:rFonts w:hint="eastAsia"/>
        </w:rPr>
        <w:t>各权利</w:t>
      </w:r>
      <w:proofErr w:type="gramEnd"/>
      <w:r>
        <w:rPr>
          <w:rFonts w:hint="eastAsia"/>
        </w:rPr>
        <w:t>所有人所有。若无本文档权利人之明确书面许可，本文档的任何部分不可被复制、存储或引进检索系统，或者以任何形式、任何方式（电子、机械、复印、录音或其他）或为任何目的进行传播。</w:t>
      </w:r>
    </w:p>
    <w:p w14:paraId="10A32C41" w14:textId="41C141F9" w:rsidR="00945B0D" w:rsidRDefault="00054792" w:rsidP="001162E3">
      <w:pPr>
        <w:pStyle w:val="1"/>
      </w:pPr>
      <w:bookmarkStart w:id="1" w:name="_Toc3549986"/>
      <w:r>
        <w:rPr>
          <w:rFonts w:hint="eastAsia"/>
        </w:rPr>
        <w:t>定义</w:t>
      </w:r>
      <w:bookmarkEnd w:id="1"/>
    </w:p>
    <w:p w14:paraId="52FB0834" w14:textId="15A877CD" w:rsidR="00D1747A" w:rsidRDefault="008A6179" w:rsidP="00411714">
      <w:pPr>
        <w:pStyle w:val="af"/>
        <w:numPr>
          <w:ilvl w:val="0"/>
          <w:numId w:val="2"/>
        </w:numPr>
      </w:pPr>
      <w:r>
        <w:rPr>
          <w:rFonts w:hint="eastAsia"/>
        </w:rPr>
        <w:t>KANBAN</w:t>
      </w:r>
      <w:r w:rsidR="004054EA">
        <w:rPr>
          <w:rFonts w:hint="eastAsia"/>
        </w:rPr>
        <w:t>：</w:t>
      </w:r>
      <w:r>
        <w:rPr>
          <w:rFonts w:hint="eastAsia"/>
        </w:rPr>
        <w:t>基于</w:t>
      </w:r>
      <w:r>
        <w:rPr>
          <w:rFonts w:hint="eastAsia"/>
        </w:rPr>
        <w:t>BPMS</w:t>
      </w:r>
      <w:r>
        <w:rPr>
          <w:rFonts w:hint="eastAsia"/>
        </w:rPr>
        <w:t>的任务信息展示页面</w:t>
      </w:r>
    </w:p>
    <w:p w14:paraId="285A9E2D" w14:textId="06EFBC4F" w:rsidR="00C5492A" w:rsidRPr="00054792" w:rsidRDefault="00D170DC" w:rsidP="00C5492A">
      <w:pPr>
        <w:pStyle w:val="1"/>
      </w:pPr>
      <w:bookmarkStart w:id="2" w:name="_Toc3549987"/>
      <w:r>
        <w:rPr>
          <w:rFonts w:hint="eastAsia"/>
        </w:rPr>
        <w:t>功能</w:t>
      </w:r>
      <w:r w:rsidR="00C5492A">
        <w:rPr>
          <w:rFonts w:hint="eastAsia"/>
        </w:rPr>
        <w:t>概要</w:t>
      </w:r>
      <w:bookmarkEnd w:id="2"/>
    </w:p>
    <w:p w14:paraId="4F43E37E" w14:textId="1FB519A3" w:rsidR="007E2F44" w:rsidRPr="00845DAB" w:rsidRDefault="00845DAB" w:rsidP="003404CA">
      <w:pPr>
        <w:ind w:firstLineChars="200" w:firstLine="400"/>
      </w:pPr>
      <w:r>
        <w:rPr>
          <w:rFonts w:hint="eastAsia"/>
        </w:rPr>
        <w:t>待实现主要功能如下：</w:t>
      </w:r>
    </w:p>
    <w:p w14:paraId="00A8AA30" w14:textId="41AA254F" w:rsidR="00B427BE" w:rsidRDefault="008A6179" w:rsidP="00411714">
      <w:pPr>
        <w:pStyle w:val="af"/>
        <w:numPr>
          <w:ilvl w:val="0"/>
          <w:numId w:val="1"/>
        </w:numPr>
      </w:pPr>
      <w:r>
        <w:rPr>
          <w:rFonts w:hint="eastAsia"/>
        </w:rPr>
        <w:t>用户登录</w:t>
      </w:r>
    </w:p>
    <w:p w14:paraId="389E52D6" w14:textId="0D6FF4E6" w:rsidR="004054EA" w:rsidRDefault="008A6179" w:rsidP="00411714">
      <w:pPr>
        <w:pStyle w:val="af"/>
        <w:numPr>
          <w:ilvl w:val="0"/>
          <w:numId w:val="1"/>
        </w:numPr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作为参数，定时调用</w:t>
      </w:r>
      <w:r>
        <w:rPr>
          <w:rFonts w:hint="eastAsia"/>
        </w:rPr>
        <w:t>API</w:t>
      </w:r>
      <w:r>
        <w:rPr>
          <w:rFonts w:hint="eastAsia"/>
        </w:rPr>
        <w:t>，并将</w:t>
      </w:r>
      <w:r>
        <w:rPr>
          <w:rFonts w:hint="eastAsia"/>
        </w:rPr>
        <w:t>API</w:t>
      </w:r>
      <w:r>
        <w:rPr>
          <w:rFonts w:hint="eastAsia"/>
        </w:rPr>
        <w:t>的返回信息展示在</w:t>
      </w:r>
      <w:r>
        <w:rPr>
          <w:rFonts w:hint="eastAsia"/>
        </w:rPr>
        <w:t>KANBAN</w:t>
      </w:r>
      <w:r>
        <w:rPr>
          <w:rFonts w:hint="eastAsia"/>
        </w:rPr>
        <w:t>页面</w:t>
      </w:r>
    </w:p>
    <w:p w14:paraId="1B12C0DF" w14:textId="709E3633" w:rsidR="008A6179" w:rsidRDefault="008A6179" w:rsidP="00411714">
      <w:pPr>
        <w:pStyle w:val="af"/>
        <w:numPr>
          <w:ilvl w:val="0"/>
          <w:numId w:val="1"/>
        </w:numPr>
      </w:pPr>
      <w:r>
        <w:rPr>
          <w:rFonts w:hint="eastAsia"/>
        </w:rPr>
        <w:t>动态生成二维码</w:t>
      </w:r>
    </w:p>
    <w:p w14:paraId="672B9846" w14:textId="77777777" w:rsidR="00D1747A" w:rsidRPr="007E2F44" w:rsidRDefault="00D1747A" w:rsidP="00D1747A">
      <w:pPr>
        <w:pStyle w:val="af"/>
        <w:ind w:left="760"/>
      </w:pPr>
    </w:p>
    <w:p w14:paraId="7457BAA9" w14:textId="77777777" w:rsidR="00437BDF" w:rsidRDefault="00437BDF" w:rsidP="003B168F">
      <w:pPr>
        <w:pStyle w:val="1"/>
      </w:pPr>
    </w:p>
    <w:p w14:paraId="094A8AB7" w14:textId="77777777" w:rsidR="00437BDF" w:rsidRDefault="00437BDF">
      <w:pPr>
        <w:rPr>
          <w:rFonts w:ascii="微软雅黑" w:eastAsia="微软雅黑" w:hAnsi="微软雅黑" w:cstheme="majorBidi"/>
          <w:bCs/>
          <w:sz w:val="28"/>
          <w:szCs w:val="28"/>
        </w:rPr>
      </w:pPr>
      <w:r>
        <w:br w:type="page"/>
      </w:r>
    </w:p>
    <w:p w14:paraId="7A7B2EDD" w14:textId="6F59674E" w:rsidR="003509AE" w:rsidRDefault="0041516C" w:rsidP="003B168F">
      <w:pPr>
        <w:pStyle w:val="1"/>
      </w:pPr>
      <w:bookmarkStart w:id="3" w:name="_Toc3549988"/>
      <w:r>
        <w:rPr>
          <w:rFonts w:hint="eastAsia"/>
        </w:rPr>
        <w:lastRenderedPageBreak/>
        <w:t>方案</w:t>
      </w:r>
      <w:r>
        <w:t>选择</w:t>
      </w:r>
      <w:bookmarkEnd w:id="3"/>
    </w:p>
    <w:p w14:paraId="53DCFB8B" w14:textId="0E9CF7BB" w:rsidR="00A953C2" w:rsidRDefault="00A953C2" w:rsidP="00A953C2">
      <w:pPr>
        <w:pStyle w:val="2"/>
      </w:pPr>
      <w:bookmarkStart w:id="4" w:name="_Toc3549989"/>
      <w:r>
        <w:rPr>
          <w:rFonts w:hint="eastAsia"/>
        </w:rPr>
        <w:t>关于登录</w:t>
      </w:r>
      <w:bookmarkEnd w:id="4"/>
    </w:p>
    <w:p w14:paraId="36D88A70" w14:textId="718B5FE6" w:rsidR="00A953C2" w:rsidRDefault="00A953C2" w:rsidP="00A953C2">
      <w:r>
        <w:rPr>
          <w:rFonts w:hint="eastAsia"/>
        </w:rPr>
        <w:t>除了传统的用户名登录外，本页面需要提供一个新的登录方式</w:t>
      </w:r>
    </w:p>
    <w:p w14:paraId="0AEAE448" w14:textId="7D9954A1" w:rsidR="00A953C2" w:rsidRDefault="00A953C2" w:rsidP="00A953C2">
      <w:r>
        <w:rPr>
          <w:rFonts w:hint="eastAsia"/>
        </w:rPr>
        <w:t>页面左上角的条码代表“资源编号”，这个资源编号决定了当前看板所展示的内容。用户可以</w:t>
      </w:r>
      <w:proofErr w:type="gramStart"/>
      <w:r>
        <w:rPr>
          <w:rFonts w:hint="eastAsia"/>
        </w:rPr>
        <w:t>通过扫码的</w:t>
      </w:r>
      <w:proofErr w:type="gramEnd"/>
      <w:r>
        <w:rPr>
          <w:rFonts w:hint="eastAsia"/>
        </w:rPr>
        <w:t>方式来更改这个条码的值。</w:t>
      </w:r>
    </w:p>
    <w:p w14:paraId="7E509DCB" w14:textId="388C8513" w:rsidR="00A953C2" w:rsidRPr="00A953C2" w:rsidRDefault="00A953C2" w:rsidP="00A953C2">
      <w:r>
        <w:rPr>
          <w:rFonts w:hint="eastAsia"/>
        </w:rPr>
        <w:t>这一功能将使用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应用实现，调用设备的前置摄像头进行扫码，将扫描反馈的结果以条码的形式保存并呈现。</w:t>
      </w:r>
      <w:proofErr w:type="gramStart"/>
      <w:r>
        <w:rPr>
          <w:rFonts w:hint="eastAsia"/>
        </w:rPr>
        <w:t>扫码更新</w:t>
      </w:r>
      <w:proofErr w:type="gramEnd"/>
      <w:r>
        <w:rPr>
          <w:rFonts w:hint="eastAsia"/>
        </w:rPr>
        <w:t>后需要调用</w:t>
      </w:r>
      <w:r>
        <w:rPr>
          <w:rFonts w:hint="eastAsia"/>
        </w:rPr>
        <w:t>API</w:t>
      </w:r>
      <w:r>
        <w:rPr>
          <w:rFonts w:hint="eastAsia"/>
        </w:rPr>
        <w:t>刷新记录并展示。</w:t>
      </w:r>
    </w:p>
    <w:p w14:paraId="62C1C92C" w14:textId="63847461" w:rsidR="003509AE" w:rsidRDefault="003023AE" w:rsidP="007166A2">
      <w:pPr>
        <w:pStyle w:val="2"/>
      </w:pPr>
      <w:bookmarkStart w:id="5" w:name="_Toc3549990"/>
      <w:r>
        <w:rPr>
          <w:rFonts w:hint="eastAsia"/>
        </w:rPr>
        <w:t>PAD</w:t>
      </w:r>
      <w:r>
        <w:rPr>
          <w:rFonts w:hint="eastAsia"/>
        </w:rPr>
        <w:t>版页面</w:t>
      </w:r>
      <w:r w:rsidR="00437BDF">
        <w:rPr>
          <w:rFonts w:hint="eastAsia"/>
        </w:rPr>
        <w:t>-</w:t>
      </w:r>
      <w:r w:rsidR="00437BDF">
        <w:rPr>
          <w:rFonts w:hint="eastAsia"/>
        </w:rPr>
        <w:t>条码及二维码</w:t>
      </w:r>
      <w:bookmarkEnd w:id="5"/>
    </w:p>
    <w:p w14:paraId="4E53CDC6" w14:textId="4B5418F1" w:rsidR="00437BDF" w:rsidRDefault="00437BDF" w:rsidP="00437BDF">
      <w:pPr>
        <w:pStyle w:val="af"/>
        <w:numPr>
          <w:ilvl w:val="0"/>
          <w:numId w:val="17"/>
        </w:numPr>
      </w:pPr>
      <w:r>
        <w:rPr>
          <w:rFonts w:hint="eastAsia"/>
        </w:rPr>
        <w:t>右上角条码：用户</w:t>
      </w:r>
      <w:r>
        <w:rPr>
          <w:rFonts w:hint="eastAsia"/>
        </w:rPr>
        <w:t>ID</w:t>
      </w:r>
    </w:p>
    <w:p w14:paraId="744DC172" w14:textId="6B719A42" w:rsidR="00437BDF" w:rsidRDefault="00437BDF" w:rsidP="00437BDF">
      <w:pPr>
        <w:pStyle w:val="af"/>
        <w:numPr>
          <w:ilvl w:val="0"/>
          <w:numId w:val="17"/>
        </w:numPr>
      </w:pPr>
      <w:r>
        <w:rPr>
          <w:rFonts w:hint="eastAsia"/>
        </w:rPr>
        <w:t>左上条码：对应</w:t>
      </w:r>
      <w:r>
        <w:rPr>
          <w:rFonts w:hint="eastAsia"/>
        </w:rPr>
        <w:t>PO</w:t>
      </w:r>
      <w:r>
        <w:rPr>
          <w:rFonts w:hint="eastAsia"/>
        </w:rPr>
        <w:t>的编码</w:t>
      </w:r>
    </w:p>
    <w:p w14:paraId="0037BAD6" w14:textId="7CF55983" w:rsidR="00437BDF" w:rsidRPr="00437BDF" w:rsidRDefault="00437BDF" w:rsidP="00437BDF">
      <w:pPr>
        <w:pStyle w:val="af"/>
        <w:numPr>
          <w:ilvl w:val="0"/>
          <w:numId w:val="17"/>
        </w:numPr>
      </w:pPr>
      <w:r>
        <w:rPr>
          <w:rFonts w:hint="eastAsia"/>
        </w:rPr>
        <w:t>左下二维码：对应流程实例号的关联任务</w:t>
      </w:r>
      <w:r>
        <w:rPr>
          <w:rFonts w:hint="eastAsia"/>
        </w:rPr>
        <w:t>URL</w:t>
      </w:r>
    </w:p>
    <w:p w14:paraId="1841FC11" w14:textId="4605F809" w:rsidR="00437BDF" w:rsidRPr="00437BDF" w:rsidRDefault="008F1658" w:rsidP="00437BD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93A06" wp14:editId="03565717">
                <wp:simplePos x="0" y="0"/>
                <wp:positionH relativeFrom="column">
                  <wp:posOffset>485775</wp:posOffset>
                </wp:positionH>
                <wp:positionV relativeFrom="paragraph">
                  <wp:posOffset>2658428</wp:posOffset>
                </wp:positionV>
                <wp:extent cx="1033463" cy="981075"/>
                <wp:effectExtent l="0" t="0" r="14605" b="2857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63" cy="981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5253B" id="矩形: 圆角 9" o:spid="_x0000_s1026" style="position:absolute;left:0;text-align:left;margin-left:38.25pt;margin-top:209.35pt;width:81.4pt;height:7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C7C77" wp14:editId="4B691617">
                <wp:simplePos x="0" y="0"/>
                <wp:positionH relativeFrom="column">
                  <wp:posOffset>485775</wp:posOffset>
                </wp:positionH>
                <wp:positionV relativeFrom="paragraph">
                  <wp:posOffset>501015</wp:posOffset>
                </wp:positionV>
                <wp:extent cx="2152650" cy="414337"/>
                <wp:effectExtent l="0" t="0" r="19050" b="2413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143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A1CECD" id="矩形: 圆角 5" o:spid="_x0000_s1026" style="position:absolute;left:0;text-align:left;margin-left:38.25pt;margin-top:39.45pt;width:169.5pt;height:3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21EA0" wp14:editId="1C28101E">
                <wp:simplePos x="0" y="0"/>
                <wp:positionH relativeFrom="column">
                  <wp:posOffset>4476750</wp:posOffset>
                </wp:positionH>
                <wp:positionV relativeFrom="paragraph">
                  <wp:posOffset>124778</wp:posOffset>
                </wp:positionV>
                <wp:extent cx="785813" cy="414337"/>
                <wp:effectExtent l="0" t="0" r="14605" b="2413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3" cy="4143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36327" id="矩形: 圆角 4" o:spid="_x0000_s1026" style="position:absolute;left:0;text-align:left;margin-left:352.5pt;margin-top:9.85pt;width:61.9pt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" filled="f" strokecolor="#243f60 [1604]" strokeweight="2pt"/>
            </w:pict>
          </mc:Fallback>
        </mc:AlternateContent>
      </w:r>
      <w:r w:rsidR="00437BDF">
        <w:rPr>
          <w:noProof/>
        </w:rPr>
        <w:drawing>
          <wp:inline distT="0" distB="0" distL="0" distR="0" wp14:anchorId="561AB3BE" wp14:editId="1B69C450">
            <wp:extent cx="5724525" cy="4005580"/>
            <wp:effectExtent l="0" t="0" r="0" b="0"/>
            <wp:docPr id="3" name="图片 3" descr="C:\Users\blade\Downloads\_C__wamp64_www_orionuiux_PDA_inkkan_detail.html(iPa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de\Downloads\_C__wamp64_www_orionuiux_PDA_inkkan_detail.html(iPad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B65B" w14:textId="3FF975DB" w:rsidR="00F33148" w:rsidRDefault="00F33148" w:rsidP="00706E05"/>
    <w:p w14:paraId="4ABD6ABF" w14:textId="77777777" w:rsidR="008F1658" w:rsidRDefault="008F1658" w:rsidP="00E1548F">
      <w:pPr>
        <w:pStyle w:val="2"/>
      </w:pPr>
      <w:bookmarkStart w:id="6" w:name="_Toc3549991"/>
      <w:r>
        <w:rPr>
          <w:rFonts w:hint="eastAsia"/>
        </w:rPr>
        <w:lastRenderedPageBreak/>
        <w:t>PAD</w:t>
      </w:r>
      <w:r>
        <w:rPr>
          <w:rFonts w:hint="eastAsia"/>
        </w:rPr>
        <w:t>页面数据绑定</w:t>
      </w:r>
      <w:bookmarkEnd w:id="6"/>
    </w:p>
    <w:p w14:paraId="4E05144E" w14:textId="77777777" w:rsidR="008F1658" w:rsidRDefault="008F1658" w:rsidP="008F1658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地址</w:t>
      </w:r>
    </w:p>
    <w:p w14:paraId="37B277AF" w14:textId="124A86A4" w:rsidR="000E7CCC" w:rsidRPr="000E7CCC" w:rsidRDefault="008F1658" w:rsidP="000E7CCC">
      <w:pPr>
        <w:pStyle w:val="af"/>
        <w:numPr>
          <w:ilvl w:val="0"/>
          <w:numId w:val="2"/>
        </w:numPr>
        <w:rPr>
          <w:rFonts w:ascii="Arial" w:hAnsi="Arial" w:cs="Arial"/>
          <w:color w:val="2E353B"/>
          <w:sz w:val="21"/>
          <w:szCs w:val="21"/>
          <w:shd w:val="clear" w:color="auto" w:fill="F9FBFC"/>
        </w:rPr>
      </w:pPr>
      <w:r>
        <w:rPr>
          <w:rFonts w:hint="eastAsia"/>
        </w:rPr>
        <w:t>METABASE</w:t>
      </w:r>
      <w:r>
        <w:t xml:space="preserve"> </w:t>
      </w:r>
      <w:r>
        <w:rPr>
          <w:rFonts w:hint="eastAsia"/>
        </w:rPr>
        <w:t>URL</w:t>
      </w:r>
      <w:r>
        <w:t xml:space="preserve">: </w:t>
      </w:r>
      <w:r w:rsidR="000E7CCC">
        <w:rPr>
          <w:rFonts w:ascii="Arial" w:hAnsi="Arial" w:cs="Arial"/>
          <w:color w:val="2E353B"/>
          <w:sz w:val="21"/>
          <w:szCs w:val="21"/>
          <w:shd w:val="clear" w:color="auto" w:fill="F9FBFC"/>
        </w:rPr>
        <w:t>http://metabase.eorionsolution.com/public/question/cb4860c9-b186-4e5e-9478-10f987153d3d.json</w:t>
      </w:r>
    </w:p>
    <w:p w14:paraId="758E2447" w14:textId="24375B2C" w:rsidR="002A4732" w:rsidRDefault="008F1658" w:rsidP="008F1658">
      <w:pPr>
        <w:pStyle w:val="af"/>
        <w:numPr>
          <w:ilvl w:val="0"/>
          <w:numId w:val="2"/>
        </w:numPr>
      </w:pPr>
      <w:r w:rsidRPr="008F1658">
        <w:t xml:space="preserve">METACASE </w:t>
      </w:r>
      <w:r w:rsidRPr="008F1658">
        <w:rPr>
          <w:rFonts w:hint="eastAsia"/>
        </w:rPr>
        <w:t>参数</w:t>
      </w:r>
      <w:r w:rsidRPr="008F1658">
        <w:rPr>
          <w:rFonts w:hint="eastAsia"/>
        </w:rPr>
        <w:t>:</w:t>
      </w:r>
      <w:r w:rsidRPr="008F1658">
        <w:t xml:space="preserve"> param</w:t>
      </w:r>
      <w:r w:rsidR="001162E3">
        <w:rPr>
          <w:rFonts w:hint="eastAsia"/>
        </w:rPr>
        <w:t xml:space="preserve"> </w:t>
      </w:r>
      <w:r w:rsidR="00F14F05">
        <w:rPr>
          <w:rFonts w:hint="eastAsia"/>
        </w:rPr>
        <w:t xml:space="preserve"> </w:t>
      </w:r>
      <w:r w:rsidR="00983CA0">
        <w:rPr>
          <w:rFonts w:hint="eastAsia"/>
        </w:rPr>
        <w:t xml:space="preserve"> </w:t>
      </w:r>
    </w:p>
    <w:p w14:paraId="5C2BF571" w14:textId="014B0F67" w:rsidR="00983CA0" w:rsidRDefault="008F1658" w:rsidP="008F1658">
      <w:pPr>
        <w:pStyle w:val="3"/>
        <w:rPr>
          <w:noProof/>
        </w:rPr>
      </w:pPr>
      <w:r>
        <w:rPr>
          <w:rFonts w:hint="eastAsia"/>
          <w:noProof/>
        </w:rPr>
        <w:t>字段对应</w:t>
      </w:r>
    </w:p>
    <w:p w14:paraId="73C9727E" w14:textId="501BFF52" w:rsidR="00B056D4" w:rsidRDefault="008F1658" w:rsidP="00983CA0">
      <w:r>
        <w:rPr>
          <w:noProof/>
        </w:rPr>
        <w:drawing>
          <wp:inline distT="0" distB="0" distL="0" distR="0" wp14:anchorId="070CC38C" wp14:editId="0FB67A19">
            <wp:extent cx="5724525" cy="4005580"/>
            <wp:effectExtent l="0" t="0" r="0" b="0"/>
            <wp:docPr id="10" name="图片 10" descr="C:\Users\blade\Downloads\_C__wamp64_www_orionuiux_PDA_inkkan_detail.html(iPa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de\Downloads\_C__wamp64_www_orionuiux_PDA_inkkan_detail.html(iPad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BA0A" w14:textId="77C2E441" w:rsidR="000E7CCC" w:rsidRDefault="000E7CCC" w:rsidP="000E7CCC">
      <w:pPr>
        <w:pStyle w:val="af"/>
        <w:numPr>
          <w:ilvl w:val="0"/>
          <w:numId w:val="18"/>
        </w:numPr>
      </w:pPr>
      <w:r w:rsidRPr="000E7CCC">
        <w:rPr>
          <w:rFonts w:hint="eastAsia"/>
          <w:b/>
        </w:rPr>
        <w:t>PO</w:t>
      </w:r>
      <w:r>
        <w:t xml:space="preserve">: </w:t>
      </w:r>
      <w:proofErr w:type="spellStart"/>
      <w:r w:rsidRPr="000E7CCC">
        <w:t>ponumber</w:t>
      </w:r>
      <w:proofErr w:type="spellEnd"/>
    </w:p>
    <w:p w14:paraId="0ABB9185" w14:textId="2B780CD6" w:rsidR="000E7CCC" w:rsidRDefault="000E7CCC" w:rsidP="000E7CCC">
      <w:pPr>
        <w:pStyle w:val="af"/>
        <w:numPr>
          <w:ilvl w:val="0"/>
          <w:numId w:val="18"/>
        </w:numPr>
      </w:pPr>
      <w:r>
        <w:rPr>
          <w:b/>
        </w:rPr>
        <w:t>Material</w:t>
      </w:r>
      <w:r w:rsidRPr="000E7CCC">
        <w:t>:</w:t>
      </w:r>
      <w:r>
        <w:t xml:space="preserve"> </w:t>
      </w:r>
      <w:r w:rsidRPr="000E7CCC">
        <w:t>product_2</w:t>
      </w:r>
    </w:p>
    <w:p w14:paraId="37913B98" w14:textId="061662F6" w:rsidR="000E7CCC" w:rsidRDefault="000E7CCC" w:rsidP="000E7CCC">
      <w:pPr>
        <w:pStyle w:val="af"/>
        <w:numPr>
          <w:ilvl w:val="0"/>
          <w:numId w:val="18"/>
        </w:numPr>
      </w:pPr>
      <w:r>
        <w:rPr>
          <w:b/>
        </w:rPr>
        <w:t>Task</w:t>
      </w:r>
      <w:r w:rsidRPr="000E7CCC">
        <w:t>:</w:t>
      </w:r>
      <w:r>
        <w:t xml:space="preserve"> </w:t>
      </w:r>
      <w:proofErr w:type="spellStart"/>
      <w:r w:rsidRPr="000E7CCC">
        <w:t>instance_bskey</w:t>
      </w:r>
      <w:proofErr w:type="spellEnd"/>
    </w:p>
    <w:p w14:paraId="23DF3230" w14:textId="39D6CE25" w:rsidR="000E7CCC" w:rsidRDefault="000E7CCC" w:rsidP="000E7CCC">
      <w:pPr>
        <w:pStyle w:val="af"/>
        <w:numPr>
          <w:ilvl w:val="0"/>
          <w:numId w:val="18"/>
        </w:numPr>
      </w:pPr>
      <w:r>
        <w:rPr>
          <w:b/>
        </w:rPr>
        <w:t>Qty 1</w:t>
      </w:r>
      <w:r w:rsidRPr="000E7CCC">
        <w:t>:</w:t>
      </w:r>
      <w:r>
        <w:t xml:space="preserve"> </w:t>
      </w:r>
      <w:proofErr w:type="spellStart"/>
      <w:r w:rsidRPr="000E7CCC">
        <w:t>plannedqty</w:t>
      </w:r>
      <w:proofErr w:type="spellEnd"/>
    </w:p>
    <w:p w14:paraId="00AF2448" w14:textId="40604F6C" w:rsidR="000E7CCC" w:rsidRDefault="000E7CCC" w:rsidP="000E7CCC">
      <w:pPr>
        <w:pStyle w:val="af"/>
        <w:numPr>
          <w:ilvl w:val="0"/>
          <w:numId w:val="18"/>
        </w:numPr>
      </w:pPr>
      <w:r>
        <w:rPr>
          <w:b/>
        </w:rPr>
        <w:t>Qty 2</w:t>
      </w:r>
      <w:r w:rsidRPr="000E7CCC">
        <w:t>:</w:t>
      </w:r>
      <w:r>
        <w:t xml:space="preserve"> </w:t>
      </w:r>
      <w:proofErr w:type="spellStart"/>
      <w:r w:rsidRPr="000E7CCC">
        <w:t>totaloffline</w:t>
      </w:r>
      <w:proofErr w:type="spellEnd"/>
    </w:p>
    <w:p w14:paraId="49D3CA76" w14:textId="20E9E02C" w:rsidR="000E7CCC" w:rsidRDefault="000E7CCC" w:rsidP="000E7CCC">
      <w:pPr>
        <w:pStyle w:val="af"/>
        <w:numPr>
          <w:ilvl w:val="0"/>
          <w:numId w:val="18"/>
        </w:numPr>
      </w:pPr>
      <w:r>
        <w:rPr>
          <w:b/>
        </w:rPr>
        <w:t>Qty 3</w:t>
      </w:r>
      <w:r w:rsidRPr="000E7CCC">
        <w:t>:</w:t>
      </w:r>
      <w:r>
        <w:t xml:space="preserve"> totaling</w:t>
      </w:r>
    </w:p>
    <w:p w14:paraId="7D7A7E67" w14:textId="456098D4" w:rsidR="000E7CCC" w:rsidRPr="000E7CCC" w:rsidRDefault="000E7CCC" w:rsidP="000E7CCC">
      <w:pPr>
        <w:pStyle w:val="af"/>
        <w:numPr>
          <w:ilvl w:val="0"/>
          <w:numId w:val="18"/>
        </w:numPr>
      </w:pPr>
      <w:r>
        <w:rPr>
          <w:rFonts w:hint="eastAsia"/>
          <w:b/>
        </w:rPr>
        <w:t>大数字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0E7CCC">
        <w:rPr>
          <w:b/>
        </w:rPr>
        <w:t>corevalue_t01</w:t>
      </w:r>
    </w:p>
    <w:p w14:paraId="5A17B0B6" w14:textId="77777777" w:rsidR="009450CE" w:rsidRPr="009450CE" w:rsidRDefault="00C56C7B" w:rsidP="000E7CCC">
      <w:pPr>
        <w:pStyle w:val="af"/>
        <w:numPr>
          <w:ilvl w:val="0"/>
          <w:numId w:val="18"/>
        </w:numPr>
        <w:rPr>
          <w:color w:val="000000" w:themeColor="text1"/>
        </w:rPr>
      </w:pPr>
      <w:r>
        <w:rPr>
          <w:rFonts w:hint="eastAsia"/>
          <w:b/>
        </w:rPr>
        <w:t>D</w:t>
      </w:r>
      <w:r>
        <w:rPr>
          <w:b/>
        </w:rPr>
        <w:t xml:space="preserve">ue Time: </w:t>
      </w:r>
    </w:p>
    <w:p w14:paraId="4B2375D6" w14:textId="77777777" w:rsidR="009450CE" w:rsidRDefault="009450CE" w:rsidP="009450CE">
      <w:pPr>
        <w:pStyle w:val="af"/>
        <w:numPr>
          <w:ilvl w:val="1"/>
          <w:numId w:val="18"/>
        </w:numPr>
        <w:rPr>
          <w:color w:val="000000" w:themeColor="text1"/>
        </w:rPr>
      </w:pPr>
      <w:r w:rsidRPr="009450CE">
        <w:rPr>
          <w:color w:val="000000" w:themeColor="text1"/>
        </w:rPr>
        <w:t xml:space="preserve">DUE_DATE_ </w:t>
      </w:r>
    </w:p>
    <w:p w14:paraId="25D3CEEA" w14:textId="6FB69949" w:rsidR="000E7CCC" w:rsidRPr="009450CE" w:rsidRDefault="009450CE" w:rsidP="009450CE">
      <w:pPr>
        <w:pStyle w:val="af"/>
        <w:numPr>
          <w:ilvl w:val="1"/>
          <w:numId w:val="18"/>
        </w:numPr>
        <w:rPr>
          <w:color w:val="000000" w:themeColor="text1"/>
        </w:rPr>
      </w:pPr>
      <w:r w:rsidRPr="009450CE">
        <w:rPr>
          <w:rFonts w:hint="eastAsia"/>
          <w:color w:val="000000" w:themeColor="text1"/>
        </w:rPr>
        <w:t>当前时间与</w:t>
      </w:r>
      <w:r w:rsidRPr="009450CE">
        <w:rPr>
          <w:rFonts w:hint="eastAsia"/>
          <w:color w:val="000000" w:themeColor="text1"/>
        </w:rPr>
        <w:t>Due</w:t>
      </w:r>
      <w:r w:rsidRPr="009450CE">
        <w:rPr>
          <w:color w:val="000000" w:themeColor="text1"/>
        </w:rPr>
        <w:t xml:space="preserve"> </w:t>
      </w:r>
      <w:r w:rsidRPr="009450CE">
        <w:rPr>
          <w:rFonts w:hint="eastAsia"/>
          <w:color w:val="000000" w:themeColor="text1"/>
        </w:rPr>
        <w:t>Date</w:t>
      </w:r>
      <w:r w:rsidRPr="009450CE">
        <w:rPr>
          <w:rFonts w:hint="eastAsia"/>
          <w:color w:val="000000" w:themeColor="text1"/>
        </w:rPr>
        <w:t>的差值</w:t>
      </w:r>
    </w:p>
    <w:p w14:paraId="00AD995D" w14:textId="16EFABFA" w:rsidR="00C56C7B" w:rsidRDefault="00C56C7B" w:rsidP="000E7CCC">
      <w:pPr>
        <w:pStyle w:val="af"/>
        <w:numPr>
          <w:ilvl w:val="0"/>
          <w:numId w:val="18"/>
        </w:numPr>
      </w:pPr>
      <w:r w:rsidRPr="00C56C7B">
        <w:rPr>
          <w:rFonts w:hint="eastAsia"/>
          <w:b/>
        </w:rPr>
        <w:t>F</w:t>
      </w:r>
      <w:r w:rsidRPr="00C56C7B">
        <w:rPr>
          <w:b/>
        </w:rPr>
        <w:t>ollowing</w:t>
      </w:r>
      <w:r>
        <w:t xml:space="preserve">: </w:t>
      </w:r>
      <w:r w:rsidRPr="00C56C7B">
        <w:rPr>
          <w:color w:val="FF0000"/>
        </w:rPr>
        <w:t>TBD</w:t>
      </w:r>
    </w:p>
    <w:p w14:paraId="03A547A7" w14:textId="5E91E290" w:rsidR="00C56C7B" w:rsidRDefault="00C56C7B" w:rsidP="000E7CCC">
      <w:pPr>
        <w:pStyle w:val="af"/>
        <w:numPr>
          <w:ilvl w:val="0"/>
          <w:numId w:val="18"/>
        </w:numPr>
      </w:pPr>
      <w:r w:rsidRPr="00C56C7B">
        <w:rPr>
          <w:b/>
        </w:rPr>
        <w:t>From</w:t>
      </w:r>
      <w:r>
        <w:t>: from</w:t>
      </w:r>
    </w:p>
    <w:p w14:paraId="1DAD9E08" w14:textId="46975EE4" w:rsidR="00C56C7B" w:rsidRDefault="00C56C7B" w:rsidP="000E7CCC">
      <w:pPr>
        <w:pStyle w:val="af"/>
        <w:numPr>
          <w:ilvl w:val="0"/>
          <w:numId w:val="18"/>
        </w:numPr>
      </w:pPr>
      <w:r w:rsidRPr="00C56C7B">
        <w:rPr>
          <w:rFonts w:hint="eastAsia"/>
          <w:b/>
        </w:rPr>
        <w:t>T</w:t>
      </w:r>
      <w:r w:rsidRPr="00C56C7B">
        <w:rPr>
          <w:b/>
        </w:rPr>
        <w:t>o</w:t>
      </w:r>
      <w:r>
        <w:t>: to</w:t>
      </w:r>
    </w:p>
    <w:p w14:paraId="38203DB3" w14:textId="52580703" w:rsidR="00C56C7B" w:rsidRDefault="00C56C7B" w:rsidP="000E7CCC">
      <w:pPr>
        <w:pStyle w:val="af"/>
        <w:numPr>
          <w:ilvl w:val="0"/>
          <w:numId w:val="18"/>
        </w:numPr>
      </w:pPr>
      <w:r>
        <w:rPr>
          <w:b/>
        </w:rPr>
        <w:t>Resource</w:t>
      </w:r>
      <w:r w:rsidRPr="00C56C7B">
        <w:t>:</w:t>
      </w:r>
      <w:r>
        <w:t xml:space="preserve"> </w:t>
      </w:r>
      <w:proofErr w:type="spellStart"/>
      <w:r w:rsidRPr="00C56C7B">
        <w:t>tbhdrsdet_item_std</w:t>
      </w:r>
      <w:proofErr w:type="spellEnd"/>
    </w:p>
    <w:p w14:paraId="1611DC21" w14:textId="0B1F3867" w:rsidR="00C56C7B" w:rsidRDefault="00C56C7B" w:rsidP="000E7CCC">
      <w:pPr>
        <w:pStyle w:val="af"/>
        <w:numPr>
          <w:ilvl w:val="0"/>
          <w:numId w:val="18"/>
        </w:numPr>
      </w:pPr>
      <w:r>
        <w:rPr>
          <w:b/>
        </w:rPr>
        <w:lastRenderedPageBreak/>
        <w:t>Raw</w:t>
      </w:r>
      <w:r w:rsidRPr="00C56C7B">
        <w:t>:</w:t>
      </w:r>
      <w:r>
        <w:t xml:space="preserve"> </w:t>
      </w:r>
      <w:proofErr w:type="spellStart"/>
      <w:r w:rsidRPr="00C56C7B">
        <w:t>tbhdrawdet_item_std</w:t>
      </w:r>
      <w:proofErr w:type="spellEnd"/>
    </w:p>
    <w:p w14:paraId="47C38E00" w14:textId="7B95152C" w:rsidR="00C56C7B" w:rsidRDefault="00C56C7B" w:rsidP="000E7CCC">
      <w:pPr>
        <w:pStyle w:val="af"/>
        <w:numPr>
          <w:ilvl w:val="0"/>
          <w:numId w:val="18"/>
        </w:numPr>
      </w:pPr>
      <w:r>
        <w:rPr>
          <w:b/>
        </w:rPr>
        <w:t>Route</w:t>
      </w:r>
      <w:r w:rsidRPr="00C56C7B">
        <w:t>:</w:t>
      </w:r>
      <w:r>
        <w:t xml:space="preserve"> </w:t>
      </w:r>
      <w:proofErr w:type="spellStart"/>
      <w:r w:rsidRPr="00C56C7B">
        <w:t>tbhdroutedet_item_std</w:t>
      </w:r>
      <w:proofErr w:type="spellEnd"/>
    </w:p>
    <w:p w14:paraId="215A37B1" w14:textId="0291FF07" w:rsidR="00C56C7B" w:rsidRDefault="004073DC" w:rsidP="000E7CCC">
      <w:pPr>
        <w:pStyle w:val="af"/>
        <w:numPr>
          <w:ilvl w:val="0"/>
          <w:numId w:val="18"/>
        </w:numPr>
      </w:pPr>
      <w:r>
        <w:rPr>
          <w:b/>
        </w:rPr>
        <w:t xml:space="preserve">Docs: </w:t>
      </w:r>
      <w:r w:rsidRPr="004073DC">
        <w:t>attachment_t00</w:t>
      </w:r>
    </w:p>
    <w:p w14:paraId="35F155E8" w14:textId="44E5C8EF" w:rsidR="009605D2" w:rsidRDefault="009605D2" w:rsidP="009605D2">
      <w:r>
        <w:rPr>
          <w:rFonts w:hint="eastAsia"/>
        </w:rPr>
        <w:t>关于</w:t>
      </w:r>
      <w:r>
        <w:rPr>
          <w:rFonts w:hint="eastAsia"/>
        </w:rPr>
        <w:t>resource</w:t>
      </w:r>
      <w:r>
        <w:rPr>
          <w:rFonts w:hint="eastAsia"/>
        </w:rPr>
        <w:t>，</w:t>
      </w:r>
      <w:r w:rsidR="00A066AD">
        <w:rPr>
          <w:rFonts w:hint="eastAsia"/>
        </w:rPr>
        <w:t>存在以下分类</w:t>
      </w:r>
      <w:r w:rsidR="00F417BE">
        <w:rPr>
          <w:rFonts w:hint="eastAsia"/>
        </w:rPr>
        <w:t>：</w:t>
      </w:r>
      <w:bookmarkStart w:id="7" w:name="_GoBack"/>
      <w:bookmarkEnd w:id="7"/>
    </w:p>
    <w:p w14:paraId="254983E1" w14:textId="77777777" w:rsidR="00A066AD" w:rsidRDefault="00A066AD" w:rsidP="00F417BE">
      <w:pPr>
        <w:pStyle w:val="af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activiti:value</w:t>
      </w:r>
      <w:proofErr w:type="spellEnd"/>
      <w:r>
        <w:rPr>
          <w:rFonts w:hint="eastAsia"/>
        </w:rPr>
        <w:t xml:space="preserve"> id="PP" name="</w:t>
      </w:r>
      <w:r>
        <w:rPr>
          <w:rFonts w:hint="eastAsia"/>
        </w:rPr>
        <w:t>人员</w:t>
      </w:r>
      <w:r>
        <w:rPr>
          <w:rFonts w:hint="eastAsia"/>
        </w:rPr>
        <w:t>"/&gt;</w:t>
      </w:r>
    </w:p>
    <w:p w14:paraId="10552668" w14:textId="3BE73C71" w:rsidR="00A066AD" w:rsidRDefault="00A066AD" w:rsidP="00F417BE">
      <w:pPr>
        <w:pStyle w:val="af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activiti:value</w:t>
      </w:r>
      <w:proofErr w:type="spellEnd"/>
      <w:r>
        <w:rPr>
          <w:rFonts w:hint="eastAsia"/>
        </w:rPr>
        <w:t xml:space="preserve"> id="MC" name="</w:t>
      </w:r>
      <w:r>
        <w:rPr>
          <w:rFonts w:hint="eastAsia"/>
        </w:rPr>
        <w:t>设备</w:t>
      </w:r>
      <w:r>
        <w:rPr>
          <w:rFonts w:hint="eastAsia"/>
        </w:rPr>
        <w:t>"/&gt;</w:t>
      </w:r>
    </w:p>
    <w:p w14:paraId="7F6ECF37" w14:textId="040A34C9" w:rsidR="00A066AD" w:rsidRDefault="00A066AD" w:rsidP="00F417BE">
      <w:pPr>
        <w:pStyle w:val="af"/>
        <w:numPr>
          <w:ilvl w:val="0"/>
          <w:numId w:val="20"/>
        </w:numPr>
      </w:pPr>
      <w:r>
        <w:rPr>
          <w:rFonts w:hint="eastAsia"/>
        </w:rPr>
        <w:t>&lt;</w:t>
      </w:r>
      <w:proofErr w:type="spellStart"/>
      <w:r>
        <w:rPr>
          <w:rFonts w:hint="eastAsia"/>
        </w:rPr>
        <w:t>activiti:value</w:t>
      </w:r>
      <w:proofErr w:type="spellEnd"/>
      <w:r>
        <w:rPr>
          <w:rFonts w:hint="eastAsia"/>
        </w:rPr>
        <w:t xml:space="preserve"> id="TL" name="</w:t>
      </w:r>
      <w:r>
        <w:rPr>
          <w:rFonts w:hint="eastAsia"/>
        </w:rPr>
        <w:t>工具</w:t>
      </w:r>
      <w:r>
        <w:rPr>
          <w:rFonts w:hint="eastAsia"/>
        </w:rPr>
        <w:t>"/&gt;</w:t>
      </w:r>
    </w:p>
    <w:p w14:paraId="1697C4E2" w14:textId="67B27956" w:rsidR="00F417BE" w:rsidRDefault="00F417BE" w:rsidP="00F417B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中的图标表示如下：</w:t>
      </w:r>
    </w:p>
    <w:p w14:paraId="7B01A1BB" w14:textId="6F798A03" w:rsidR="00A066AD" w:rsidRDefault="00A066AD" w:rsidP="00A066AD">
      <w:pPr>
        <w:pStyle w:val="af"/>
        <w:numPr>
          <w:ilvl w:val="0"/>
          <w:numId w:val="19"/>
        </w:numPr>
      </w:pPr>
      <w:r>
        <w:rPr>
          <w:rFonts w:hint="eastAsia"/>
        </w:rPr>
        <w:t>人员的</w:t>
      </w:r>
      <w:proofErr w:type="spellStart"/>
      <w:r>
        <w:rPr>
          <w:rFonts w:hint="eastAsia"/>
        </w:rPr>
        <w:t>fontawesome</w:t>
      </w:r>
      <w:proofErr w:type="spellEnd"/>
      <w:r>
        <w:rPr>
          <w:rFonts w:hint="eastAsia"/>
        </w:rPr>
        <w:t>为：</w:t>
      </w:r>
      <w:r w:rsidRPr="00A066AD">
        <w:t>&lt;</w:t>
      </w:r>
      <w:proofErr w:type="spellStart"/>
      <w:r w:rsidRPr="00A066AD">
        <w:t>i</w:t>
      </w:r>
      <w:proofErr w:type="spellEnd"/>
      <w:r w:rsidRPr="00A066AD">
        <w:t xml:space="preserve"> class="far fa-</w:t>
      </w:r>
      <w:proofErr w:type="spellStart"/>
      <w:r w:rsidRPr="00A066AD">
        <w:t>fw</w:t>
      </w:r>
      <w:proofErr w:type="spellEnd"/>
      <w:r w:rsidRPr="00A066AD">
        <w:t xml:space="preserve"> fa-user"&gt;&lt;/</w:t>
      </w:r>
      <w:proofErr w:type="spellStart"/>
      <w:r w:rsidRPr="00A066AD">
        <w:t>i</w:t>
      </w:r>
      <w:proofErr w:type="spellEnd"/>
      <w:r w:rsidRPr="00A066AD">
        <w:t>&gt;</w:t>
      </w:r>
    </w:p>
    <w:p w14:paraId="695D5201" w14:textId="1002925F" w:rsidR="00A066AD" w:rsidRDefault="00A066AD" w:rsidP="00A066AD">
      <w:pPr>
        <w:pStyle w:val="af"/>
        <w:numPr>
          <w:ilvl w:val="0"/>
          <w:numId w:val="19"/>
        </w:numPr>
      </w:pPr>
      <w:r>
        <w:rPr>
          <w:rFonts w:hint="eastAsia"/>
        </w:rPr>
        <w:t>设备的</w:t>
      </w:r>
      <w:proofErr w:type="spellStart"/>
      <w:r>
        <w:rPr>
          <w:rFonts w:hint="eastAsia"/>
        </w:rPr>
        <w:t>fontawesome</w:t>
      </w:r>
      <w:proofErr w:type="spellEnd"/>
      <w:r>
        <w:rPr>
          <w:rFonts w:hint="eastAsia"/>
        </w:rPr>
        <w:t>为：</w:t>
      </w:r>
      <w:r w:rsidRPr="00A066AD">
        <w:t>&lt;</w:t>
      </w:r>
      <w:proofErr w:type="spellStart"/>
      <w:r w:rsidRPr="00A066AD">
        <w:t>i</w:t>
      </w:r>
      <w:proofErr w:type="spellEnd"/>
      <w:r w:rsidRPr="00A066AD">
        <w:t xml:space="preserve"> class="far fa-</w:t>
      </w:r>
      <w:proofErr w:type="spellStart"/>
      <w:r w:rsidRPr="00A066AD">
        <w:t>fw</w:t>
      </w:r>
      <w:proofErr w:type="spellEnd"/>
      <w:r w:rsidRPr="00A066AD">
        <w:t xml:space="preserve"> fa-</w:t>
      </w:r>
      <w:r>
        <w:t>cog</w:t>
      </w:r>
      <w:r w:rsidRPr="00A066AD">
        <w:t>"&gt;&lt;/</w:t>
      </w:r>
      <w:proofErr w:type="spellStart"/>
      <w:r w:rsidRPr="00A066AD">
        <w:t>i</w:t>
      </w:r>
      <w:proofErr w:type="spellEnd"/>
      <w:r w:rsidRPr="00A066AD">
        <w:t>&gt;</w:t>
      </w:r>
    </w:p>
    <w:p w14:paraId="0B4185D9" w14:textId="442F4B60" w:rsidR="00A066AD" w:rsidRDefault="00A066AD" w:rsidP="00A066AD">
      <w:pPr>
        <w:pStyle w:val="af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fontawesome</w:t>
      </w:r>
      <w:proofErr w:type="spellEnd"/>
      <w:r>
        <w:rPr>
          <w:rFonts w:hint="eastAsia"/>
        </w:rPr>
        <w:t>为：</w:t>
      </w:r>
      <w:r w:rsidRPr="00A066AD">
        <w:t>&lt;</w:t>
      </w:r>
      <w:proofErr w:type="spellStart"/>
      <w:r w:rsidRPr="00A066AD">
        <w:t>i</w:t>
      </w:r>
      <w:proofErr w:type="spellEnd"/>
      <w:r w:rsidRPr="00A066AD">
        <w:t xml:space="preserve"> class="far fa-</w:t>
      </w:r>
      <w:proofErr w:type="spellStart"/>
      <w:r w:rsidRPr="00A066AD">
        <w:t>fw</w:t>
      </w:r>
      <w:proofErr w:type="spellEnd"/>
      <w:r w:rsidRPr="00A066AD">
        <w:t xml:space="preserve"> fa-</w:t>
      </w:r>
      <w:r>
        <w:t>wrench</w:t>
      </w:r>
      <w:r w:rsidRPr="00A066AD">
        <w:t>"&gt;&lt;/</w:t>
      </w:r>
      <w:proofErr w:type="spellStart"/>
      <w:r w:rsidRPr="00A066AD">
        <w:t>i</w:t>
      </w:r>
      <w:proofErr w:type="spellEnd"/>
      <w:r w:rsidRPr="00A066AD">
        <w:t>&gt;</w:t>
      </w:r>
    </w:p>
    <w:p w14:paraId="742C6E4A" w14:textId="11970311" w:rsidR="009605D2" w:rsidRDefault="009605D2" w:rsidP="009605D2">
      <w:pPr>
        <w:rPr>
          <w:rFonts w:hint="eastAsia"/>
        </w:rPr>
      </w:pPr>
    </w:p>
    <w:p w14:paraId="7573A6C5" w14:textId="77777777" w:rsidR="00D7453D" w:rsidRDefault="00D7453D" w:rsidP="00D7453D">
      <w:pPr>
        <w:pStyle w:val="2"/>
      </w:pPr>
      <w:bookmarkStart w:id="8" w:name="_Toc3549992"/>
      <w:r>
        <w:rPr>
          <w:rFonts w:hint="eastAsia"/>
        </w:rPr>
        <w:lastRenderedPageBreak/>
        <w:t>小屏幕页面数据绑定</w:t>
      </w:r>
      <w:bookmarkEnd w:id="8"/>
    </w:p>
    <w:p w14:paraId="4984B6C8" w14:textId="77777777" w:rsidR="00D7453D" w:rsidRDefault="00D7453D" w:rsidP="00D7453D">
      <w:r>
        <w:rPr>
          <w:noProof/>
        </w:rPr>
        <w:drawing>
          <wp:inline distT="0" distB="0" distL="0" distR="0" wp14:anchorId="4516F989" wp14:editId="2283CFFA">
            <wp:extent cx="2746219" cy="5591492"/>
            <wp:effectExtent l="0" t="0" r="0" b="0"/>
            <wp:docPr id="11" name="图片 11" descr="C:\Users\blade\Downloads\_C__wamp64_www_orionuiux_PDA_inkkansmall_detail.html(iPhone 6_7_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de\Downloads\_C__wamp64_www_orionuiux_PDA_inkkansmall_detail.html(iPhone 6_7_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18" cy="55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F26D" w14:textId="26A479A6" w:rsidR="00D7453D" w:rsidRPr="00D7453D" w:rsidRDefault="00D7453D" w:rsidP="00D7453D">
      <w:pPr>
        <w:rPr>
          <w:rFonts w:eastAsia="微软雅黑" w:cstheme="majorBidi"/>
          <w:sz w:val="26"/>
          <w:szCs w:val="26"/>
        </w:rPr>
      </w:pPr>
      <w:r>
        <w:rPr>
          <w:rFonts w:hint="eastAsia"/>
        </w:rPr>
        <w:t>与</w:t>
      </w:r>
      <w:r>
        <w:rPr>
          <w:rFonts w:hint="eastAsia"/>
        </w:rPr>
        <w:t>PAD</w:t>
      </w:r>
      <w:r>
        <w:rPr>
          <w:rFonts w:hint="eastAsia"/>
        </w:rPr>
        <w:t>一致。</w:t>
      </w:r>
      <w:r>
        <w:br w:type="page"/>
      </w:r>
    </w:p>
    <w:p w14:paraId="0451EB3A" w14:textId="2BE306DB" w:rsidR="003509AE" w:rsidRDefault="00D7453D" w:rsidP="00DE4939">
      <w:pPr>
        <w:pStyle w:val="1"/>
      </w:pPr>
      <w:bookmarkStart w:id="9" w:name="_Toc3549993"/>
      <w:r>
        <w:rPr>
          <w:rFonts w:hint="eastAsia"/>
        </w:rPr>
        <w:lastRenderedPageBreak/>
        <w:t>前提与</w:t>
      </w:r>
      <w:r>
        <w:t>限制</w:t>
      </w:r>
      <w:bookmarkEnd w:id="9"/>
    </w:p>
    <w:p w14:paraId="55B9D23B" w14:textId="77777777" w:rsidR="00F30279" w:rsidRPr="00F30279" w:rsidRDefault="00F30279" w:rsidP="00F30279">
      <w:r>
        <w:rPr>
          <w:rFonts w:hint="eastAsia"/>
        </w:rPr>
        <w:t>无</w:t>
      </w:r>
    </w:p>
    <w:p w14:paraId="54C30A2F" w14:textId="77777777" w:rsidR="003509AE" w:rsidRDefault="008D50B1" w:rsidP="008D50B1">
      <w:pPr>
        <w:pStyle w:val="1"/>
      </w:pPr>
      <w:bookmarkStart w:id="10" w:name="_Toc3549994"/>
      <w:r>
        <w:rPr>
          <w:rFonts w:hint="eastAsia"/>
        </w:rPr>
        <w:t>代替方案</w:t>
      </w:r>
      <w:bookmarkEnd w:id="10"/>
    </w:p>
    <w:p w14:paraId="596A845D" w14:textId="1DC19E15" w:rsidR="008D50B1" w:rsidRPr="008D50B1" w:rsidRDefault="008D50B1" w:rsidP="008D50B1">
      <w:r>
        <w:rPr>
          <w:rFonts w:hint="eastAsia"/>
        </w:rPr>
        <w:t>无</w:t>
      </w:r>
    </w:p>
    <w:p w14:paraId="6664D513" w14:textId="77777777" w:rsidR="008D50B1" w:rsidRDefault="008D50B1" w:rsidP="00F30279">
      <w:pPr>
        <w:pStyle w:val="1"/>
      </w:pPr>
      <w:bookmarkStart w:id="11" w:name="_Toc3549995"/>
      <w:r>
        <w:rPr>
          <w:rFonts w:hint="eastAsia"/>
        </w:rPr>
        <w:t>扩展</w:t>
      </w:r>
      <w:bookmarkEnd w:id="11"/>
    </w:p>
    <w:p w14:paraId="454F2C51" w14:textId="11C3C0A1" w:rsidR="00F30279" w:rsidRPr="00F30279" w:rsidRDefault="001831E0" w:rsidP="00F30279">
      <w:r>
        <w:t>无</w:t>
      </w:r>
    </w:p>
    <w:p w14:paraId="09640748" w14:textId="77777777" w:rsidR="008D50B1" w:rsidRDefault="008D50B1" w:rsidP="008D50B1">
      <w:pPr>
        <w:pStyle w:val="1"/>
      </w:pPr>
      <w:bookmarkStart w:id="12" w:name="_Toc3549996"/>
      <w:r>
        <w:rPr>
          <w:rFonts w:hint="eastAsia"/>
        </w:rPr>
        <w:t>备注</w:t>
      </w:r>
      <w:bookmarkEnd w:id="12"/>
    </w:p>
    <w:p w14:paraId="5D77FF31" w14:textId="77777777" w:rsidR="008D50B1" w:rsidRPr="008D50B1" w:rsidRDefault="008D50B1" w:rsidP="008D50B1">
      <w:r>
        <w:rPr>
          <w:rFonts w:hint="eastAsia"/>
        </w:rPr>
        <w:t>无</w:t>
      </w:r>
    </w:p>
    <w:sectPr w:rsidR="008D50B1" w:rsidRPr="008D50B1" w:rsidSect="007C0A0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11B5F" w14:textId="77777777" w:rsidR="00E46B93" w:rsidRDefault="00E46B93" w:rsidP="009F1924">
      <w:pPr>
        <w:spacing w:after="0" w:line="240" w:lineRule="auto"/>
      </w:pPr>
      <w:r>
        <w:separator/>
      </w:r>
    </w:p>
  </w:endnote>
  <w:endnote w:type="continuationSeparator" w:id="0">
    <w:p w14:paraId="17E1ABF9" w14:textId="77777777" w:rsidR="00E46B93" w:rsidRDefault="00E46B93" w:rsidP="009F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1F1E7" w14:textId="49298173" w:rsidR="00306B6B" w:rsidRPr="00F04BC0" w:rsidRDefault="00306B6B" w:rsidP="00A6688F">
    <w:pPr>
      <w:pStyle w:val="a5"/>
      <w:wordWrap w:val="0"/>
      <w:jc w:val="right"/>
      <w:rPr>
        <w:b/>
      </w:rPr>
    </w:pPr>
    <w:r>
      <w:rPr>
        <w:b/>
      </w:rPr>
      <w:t>F</w:t>
    </w:r>
    <w:r>
      <w:rPr>
        <w:rFonts w:hint="eastAsia"/>
        <w:b/>
      </w:rPr>
      <w:t>unction</w:t>
    </w:r>
    <w:r>
      <w:rPr>
        <w:b/>
      </w:rPr>
      <w:t xml:space="preserve"> Spec</w:t>
    </w:r>
  </w:p>
  <w:p w14:paraId="1359F5D9" w14:textId="77777777" w:rsidR="00306B6B" w:rsidRDefault="00306B6B" w:rsidP="00F04BC0">
    <w:pPr>
      <w:pStyle w:val="a5"/>
      <w:jc w:val="right"/>
      <w:rPr>
        <w:rFonts w:eastAsia="微软雅黑" w:cstheme="minorHAnsi"/>
        <w:color w:val="A6A6A6" w:themeColor="background1" w:themeShade="A6"/>
        <w:sz w:val="16"/>
        <w:szCs w:val="16"/>
      </w:rPr>
    </w:pPr>
    <w:r>
      <w:rPr>
        <w:rFonts w:eastAsia="微软雅黑" w:cstheme="minorHAnsi"/>
        <w:color w:val="A6A6A6" w:themeColor="background1" w:themeShade="A6"/>
        <w:sz w:val="16"/>
        <w:szCs w:val="16"/>
      </w:rPr>
      <w:t xml:space="preserve">EORIONSOLUTION </w:t>
    </w:r>
    <w:r>
      <w:rPr>
        <w:rFonts w:eastAsia="微软雅黑" w:cstheme="minorHAnsi" w:hint="eastAsia"/>
        <w:color w:val="A6A6A6" w:themeColor="background1" w:themeShade="A6"/>
        <w:sz w:val="16"/>
        <w:szCs w:val="16"/>
      </w:rPr>
      <w:t>文档包</w:t>
    </w:r>
  </w:p>
  <w:p w14:paraId="7D3951E1" w14:textId="471305E1" w:rsidR="00306B6B" w:rsidRPr="00E90322" w:rsidRDefault="00306B6B" w:rsidP="00F04BC0">
    <w:pPr>
      <w:pStyle w:val="a5"/>
      <w:jc w:val="right"/>
      <w:rPr>
        <w:rFonts w:eastAsia="微软雅黑" w:cstheme="minorHAnsi"/>
        <w:i/>
        <w:color w:val="A6A6A6" w:themeColor="background1" w:themeShade="A6"/>
        <w:sz w:val="16"/>
        <w:szCs w:val="16"/>
      </w:rPr>
    </w:pPr>
    <w:r>
      <w:rPr>
        <w:rFonts w:eastAsia="微软雅黑" w:cstheme="minorHAnsi" w:hint="eastAsia"/>
        <w:i/>
        <w:color w:val="A6A6A6" w:themeColor="background1" w:themeShade="A6"/>
        <w:sz w:val="16"/>
        <w:szCs w:val="16"/>
      </w:rPr>
      <w:t>模板版本</w:t>
    </w:r>
    <w:r w:rsidRPr="00E90322">
      <w:rPr>
        <w:rFonts w:eastAsia="微软雅黑" w:cstheme="minorHAnsi"/>
        <w:i/>
        <w:color w:val="A6A6A6" w:themeColor="background1" w:themeShade="A6"/>
        <w:sz w:val="16"/>
        <w:szCs w:val="16"/>
      </w:rPr>
      <w:t>Ver.1.0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jc w:val="center"/>
      <w:tblLook w:val="01E0" w:firstRow="1" w:lastRow="1" w:firstColumn="1" w:lastColumn="1" w:noHBand="0" w:noVBand="0"/>
    </w:tblPr>
    <w:tblGrid>
      <w:gridCol w:w="6660"/>
      <w:gridCol w:w="2700"/>
    </w:tblGrid>
    <w:tr w:rsidR="00306B6B" w:rsidRPr="00FF6448" w14:paraId="612CD414" w14:textId="77777777" w:rsidTr="005E296E">
      <w:trPr>
        <w:jc w:val="center"/>
      </w:trPr>
      <w:tc>
        <w:tcPr>
          <w:tcW w:w="6660" w:type="dxa"/>
          <w:shd w:val="clear" w:color="auto" w:fill="auto"/>
        </w:tcPr>
        <w:p w14:paraId="17C18819" w14:textId="77777777" w:rsidR="00306B6B" w:rsidRPr="00FF6448" w:rsidRDefault="00306B6B" w:rsidP="00FD131A">
          <w:pPr>
            <w:rPr>
              <w:sz w:val="18"/>
              <w:szCs w:val="18"/>
            </w:rPr>
          </w:pPr>
          <w:r w:rsidRPr="00FF6448">
            <w:rPr>
              <w:sz w:val="18"/>
              <w:szCs w:val="18"/>
            </w:rPr>
            <w:t xml:space="preserve">© </w:t>
          </w:r>
          <w:r>
            <w:rPr>
              <w:sz w:val="18"/>
              <w:szCs w:val="18"/>
            </w:rPr>
            <w:t>EORIONSOLUTION</w:t>
          </w:r>
        </w:p>
      </w:tc>
      <w:tc>
        <w:tcPr>
          <w:tcW w:w="2700" w:type="dxa"/>
          <w:shd w:val="clear" w:color="auto" w:fill="auto"/>
        </w:tcPr>
        <w:p w14:paraId="768ED922" w14:textId="1632743D" w:rsidR="00306B6B" w:rsidRPr="00FF6448" w:rsidRDefault="00306B6B" w:rsidP="00FF6448">
          <w:pPr>
            <w:jc w:val="right"/>
            <w:rPr>
              <w:rFonts w:eastAsia="微软雅黑"/>
              <w:sz w:val="18"/>
              <w:szCs w:val="18"/>
            </w:rPr>
          </w:pPr>
          <w:r>
            <w:rPr>
              <w:rStyle w:val="a9"/>
              <w:rFonts w:eastAsia="微软雅黑" w:cstheme="minorHAnsi" w:hint="eastAsia"/>
              <w:sz w:val="18"/>
              <w:szCs w:val="18"/>
            </w:rPr>
            <w:t>当前页</w:t>
          </w:r>
          <w:r>
            <w:rPr>
              <w:rStyle w:val="a9"/>
              <w:rFonts w:eastAsia="微软雅黑" w:cstheme="minorHAnsi" w:hint="eastAsia"/>
              <w:sz w:val="18"/>
              <w:szCs w:val="18"/>
            </w:rPr>
            <w:t xml:space="preserve"> </w:t>
          </w:r>
          <w:r w:rsidRPr="00FF6448">
            <w:rPr>
              <w:rStyle w:val="a9"/>
              <w:rFonts w:eastAsia="微软雅黑" w:cstheme="minorHAnsi"/>
              <w:sz w:val="18"/>
              <w:szCs w:val="18"/>
            </w:rPr>
            <w:fldChar w:fldCharType="begin"/>
          </w:r>
          <w:r w:rsidRPr="00FF6448">
            <w:rPr>
              <w:rStyle w:val="a9"/>
              <w:rFonts w:eastAsia="微软雅黑" w:cstheme="minorHAnsi"/>
              <w:sz w:val="18"/>
              <w:szCs w:val="18"/>
            </w:rPr>
            <w:instrText xml:space="preserve"> PAGE </w:instrText>
          </w:r>
          <w:r w:rsidRPr="00FF6448">
            <w:rPr>
              <w:rStyle w:val="a9"/>
              <w:rFonts w:eastAsia="微软雅黑" w:cstheme="minorHAnsi"/>
              <w:sz w:val="18"/>
              <w:szCs w:val="18"/>
            </w:rPr>
            <w:fldChar w:fldCharType="separate"/>
          </w:r>
          <w:r w:rsidR="00196DE2">
            <w:rPr>
              <w:rStyle w:val="a9"/>
              <w:rFonts w:eastAsia="微软雅黑" w:cstheme="minorHAnsi"/>
              <w:noProof/>
              <w:sz w:val="18"/>
              <w:szCs w:val="18"/>
            </w:rPr>
            <w:t>6</w:t>
          </w:r>
          <w:r w:rsidRPr="00FF6448">
            <w:rPr>
              <w:rStyle w:val="a9"/>
              <w:rFonts w:eastAsia="微软雅黑" w:cstheme="minorHAnsi"/>
              <w:sz w:val="18"/>
              <w:szCs w:val="18"/>
            </w:rPr>
            <w:fldChar w:fldCharType="end"/>
          </w:r>
          <w:r w:rsidRPr="00FF6448">
            <w:rPr>
              <w:rStyle w:val="a9"/>
              <w:rFonts w:eastAsia="微软雅黑" w:cstheme="minorHAnsi"/>
              <w:sz w:val="18"/>
              <w:szCs w:val="18"/>
            </w:rPr>
            <w:t xml:space="preserve"> </w:t>
          </w:r>
          <w:r>
            <w:rPr>
              <w:rStyle w:val="a9"/>
              <w:rFonts w:eastAsia="微软雅黑" w:cstheme="minorHAnsi" w:hint="eastAsia"/>
              <w:sz w:val="18"/>
              <w:szCs w:val="18"/>
            </w:rPr>
            <w:t xml:space="preserve">/ </w:t>
          </w:r>
          <w:r>
            <w:rPr>
              <w:rStyle w:val="a9"/>
              <w:rFonts w:eastAsia="微软雅黑" w:cstheme="minorHAnsi" w:hint="eastAsia"/>
              <w:sz w:val="18"/>
              <w:szCs w:val="18"/>
            </w:rPr>
            <w:t>共</w:t>
          </w:r>
          <w:r>
            <w:rPr>
              <w:rStyle w:val="a9"/>
              <w:rFonts w:eastAsia="微软雅黑" w:cstheme="minorHAnsi"/>
              <w:sz w:val="18"/>
              <w:szCs w:val="18"/>
            </w:rPr>
            <w:t xml:space="preserve"> </w:t>
          </w:r>
          <w:r w:rsidRPr="00FF6448">
            <w:rPr>
              <w:rStyle w:val="a9"/>
              <w:rFonts w:eastAsia="微软雅黑" w:cstheme="minorHAnsi"/>
              <w:sz w:val="18"/>
              <w:szCs w:val="18"/>
            </w:rPr>
            <w:fldChar w:fldCharType="begin"/>
          </w:r>
          <w:r w:rsidRPr="00FF6448">
            <w:rPr>
              <w:rStyle w:val="a9"/>
              <w:rFonts w:eastAsia="微软雅黑" w:cstheme="minorHAnsi"/>
              <w:sz w:val="18"/>
              <w:szCs w:val="18"/>
            </w:rPr>
            <w:instrText xml:space="preserve"> NUMPAGES </w:instrText>
          </w:r>
          <w:r w:rsidRPr="00FF6448">
            <w:rPr>
              <w:rStyle w:val="a9"/>
              <w:rFonts w:eastAsia="微软雅黑" w:cstheme="minorHAnsi"/>
              <w:sz w:val="18"/>
              <w:szCs w:val="18"/>
            </w:rPr>
            <w:fldChar w:fldCharType="separate"/>
          </w:r>
          <w:r w:rsidR="00196DE2">
            <w:rPr>
              <w:rStyle w:val="a9"/>
              <w:rFonts w:eastAsia="微软雅黑" w:cstheme="minorHAnsi"/>
              <w:noProof/>
              <w:sz w:val="18"/>
              <w:szCs w:val="18"/>
            </w:rPr>
            <w:t>6</w:t>
          </w:r>
          <w:r w:rsidRPr="00FF6448">
            <w:rPr>
              <w:rStyle w:val="a9"/>
              <w:rFonts w:eastAsia="微软雅黑" w:cstheme="minorHAnsi"/>
              <w:sz w:val="18"/>
              <w:szCs w:val="18"/>
            </w:rPr>
            <w:fldChar w:fldCharType="end"/>
          </w:r>
          <w:r>
            <w:rPr>
              <w:rStyle w:val="a9"/>
              <w:rFonts w:eastAsia="微软雅黑" w:cstheme="minorHAnsi" w:hint="eastAsia"/>
              <w:sz w:val="18"/>
              <w:szCs w:val="18"/>
            </w:rPr>
            <w:t xml:space="preserve"> </w:t>
          </w:r>
          <w:r>
            <w:rPr>
              <w:rStyle w:val="a9"/>
              <w:rFonts w:eastAsia="微软雅黑" w:cstheme="minorHAnsi" w:hint="eastAsia"/>
              <w:sz w:val="18"/>
              <w:szCs w:val="18"/>
            </w:rPr>
            <w:t>页</w:t>
          </w:r>
        </w:p>
      </w:tc>
    </w:tr>
  </w:tbl>
  <w:p w14:paraId="0FD0DE4F" w14:textId="77777777" w:rsidR="00306B6B" w:rsidRPr="000B2C10" w:rsidRDefault="00306B6B" w:rsidP="000B2C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C299F" w14:textId="77777777" w:rsidR="00E46B93" w:rsidRDefault="00E46B93" w:rsidP="009F1924">
      <w:pPr>
        <w:spacing w:after="0" w:line="240" w:lineRule="auto"/>
      </w:pPr>
      <w:r>
        <w:separator/>
      </w:r>
    </w:p>
  </w:footnote>
  <w:footnote w:type="continuationSeparator" w:id="0">
    <w:p w14:paraId="421DF7E5" w14:textId="77777777" w:rsidR="00E46B93" w:rsidRDefault="00E46B93" w:rsidP="009F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4DC64" w14:textId="77777777" w:rsidR="00306B6B" w:rsidRDefault="00306B6B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14:paraId="52F7BF18" w14:textId="77777777" w:rsidR="00306B6B" w:rsidRDefault="00306B6B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14:paraId="056AE299" w14:textId="77777777" w:rsidR="00306B6B" w:rsidRDefault="00306B6B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14:paraId="7083CA1E" w14:textId="77777777" w:rsidR="00306B6B" w:rsidRDefault="00306B6B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14:paraId="0AEDC621" w14:textId="77777777" w:rsidR="00306B6B" w:rsidRDefault="00306B6B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14:paraId="5ED6A2BF" w14:textId="77777777" w:rsidR="00306B6B" w:rsidRDefault="00306B6B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14:paraId="6B2E7384" w14:textId="29BF8B41" w:rsidR="00306B6B" w:rsidRDefault="00306B6B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DD6A982" wp14:editId="071D9826">
              <wp:simplePos x="0" y="0"/>
              <wp:positionH relativeFrom="column">
                <wp:posOffset>1075373</wp:posOffset>
              </wp:positionH>
              <wp:positionV relativeFrom="paragraph">
                <wp:posOffset>147320</wp:posOffset>
              </wp:positionV>
              <wp:extent cx="3752850" cy="78105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52850" cy="781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C21872" w14:textId="09113B62" w:rsidR="00306B6B" w:rsidRPr="00ED26C4" w:rsidRDefault="00306B6B" w:rsidP="00ED26C4">
                          <w:pPr>
                            <w:jc w:val="both"/>
                            <w:rPr>
                              <w:rFonts w:ascii="思源黑体 CN Heavy" w:eastAsia="思源黑体 CN Heavy" w:hAnsi="思源黑体 CN Heavy" w:cstheme="minorHAnsi"/>
                              <w:sz w:val="36"/>
                              <w:szCs w:val="36"/>
                            </w:rPr>
                          </w:pPr>
                          <w:r w:rsidRPr="00ED26C4">
                            <w:rPr>
                              <w:rFonts w:ascii="思源黑体 CN Light" w:eastAsia="思源黑体 CN Light" w:hAnsi="思源黑体 CN Light" w:cstheme="minorHAnsi" w:hint="eastAsia"/>
                              <w:sz w:val="36"/>
                              <w:szCs w:val="36"/>
                            </w:rPr>
                            <w:t>O</w:t>
                          </w:r>
                          <w:r w:rsidRPr="00ED26C4">
                            <w:rPr>
                              <w:rFonts w:ascii="思源黑体 CN Light" w:eastAsia="思源黑体 CN Light" w:hAnsi="思源黑体 CN Light" w:cstheme="minorHAnsi"/>
                              <w:sz w:val="36"/>
                              <w:szCs w:val="36"/>
                            </w:rPr>
                            <w:t>RION</w:t>
                          </w:r>
                          <w:r w:rsidRPr="00ED26C4">
                            <w:rPr>
                              <w:rFonts w:ascii="思源黑体 CN Heavy" w:eastAsia="思源黑体 CN Heavy" w:hAnsi="思源黑体 CN Heavy" w:cstheme="minorHAnsi"/>
                              <w:sz w:val="36"/>
                              <w:szCs w:val="36"/>
                            </w:rPr>
                            <w:t>EX</w:t>
                          </w:r>
                        </w:p>
                        <w:p w14:paraId="3330B078" w14:textId="77777777" w:rsidR="00306B6B" w:rsidRDefault="00306B6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6A9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84.7pt;margin-top:11.6pt;width:295.5pt;height:61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" fillcolor="white [3201]" stroked="f" strokeweight=".5pt">
              <v:textbox>
                <w:txbxContent>
                  <w:p w14:paraId="6AC21872" w14:textId="09113B62" w:rsidR="00306B6B" w:rsidRPr="00ED26C4" w:rsidRDefault="00306B6B" w:rsidP="00ED26C4">
                    <w:pPr>
                      <w:jc w:val="both"/>
                      <w:rPr>
                        <w:rFonts w:ascii="思源黑体 CN Heavy" w:eastAsia="思源黑体 CN Heavy" w:hAnsi="思源黑体 CN Heavy" w:cstheme="minorHAnsi"/>
                        <w:sz w:val="36"/>
                        <w:szCs w:val="36"/>
                      </w:rPr>
                    </w:pPr>
                    <w:r w:rsidRPr="00ED26C4">
                      <w:rPr>
                        <w:rFonts w:ascii="思源黑体 CN Light" w:eastAsia="思源黑体 CN Light" w:hAnsi="思源黑体 CN Light" w:cstheme="minorHAnsi" w:hint="eastAsia"/>
                        <w:sz w:val="36"/>
                        <w:szCs w:val="36"/>
                      </w:rPr>
                      <w:t>O</w:t>
                    </w:r>
                    <w:r w:rsidRPr="00ED26C4">
                      <w:rPr>
                        <w:rFonts w:ascii="思源黑体 CN Light" w:eastAsia="思源黑体 CN Light" w:hAnsi="思源黑体 CN Light" w:cstheme="minorHAnsi"/>
                        <w:sz w:val="36"/>
                        <w:szCs w:val="36"/>
                      </w:rPr>
                      <w:t>RION</w:t>
                    </w:r>
                    <w:r w:rsidRPr="00ED26C4">
                      <w:rPr>
                        <w:rFonts w:ascii="思源黑体 CN Heavy" w:eastAsia="思源黑体 CN Heavy" w:hAnsi="思源黑体 CN Heavy" w:cstheme="minorHAnsi"/>
                        <w:sz w:val="36"/>
                        <w:szCs w:val="36"/>
                      </w:rPr>
                      <w:t>EX</w:t>
                    </w:r>
                  </w:p>
                  <w:p w14:paraId="3330B078" w14:textId="77777777" w:rsidR="00306B6B" w:rsidRDefault="00306B6B"/>
                </w:txbxContent>
              </v:textbox>
            </v:shape>
          </w:pict>
        </mc:Fallback>
      </mc:AlternateContent>
    </w:r>
  </w:p>
  <w:p w14:paraId="70129200" w14:textId="58496A82" w:rsidR="00306B6B" w:rsidRDefault="00306B6B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  <w:r w:rsidRPr="00ED26C4">
      <w:rPr>
        <w:rFonts w:ascii="微软雅黑" w:eastAsia="微软雅黑" w:hAnsi="微软雅黑"/>
        <w:noProof/>
        <w:sz w:val="18"/>
        <w:szCs w:val="18"/>
      </w:rPr>
      <w:drawing>
        <wp:anchor distT="0" distB="0" distL="114300" distR="114300" simplePos="0" relativeHeight="251674624" behindDoc="0" locked="0" layoutInCell="1" allowOverlap="1" wp14:anchorId="1D9B9CCD" wp14:editId="0867C730">
          <wp:simplePos x="0" y="0"/>
          <wp:positionH relativeFrom="margin">
            <wp:posOffset>95250</wp:posOffset>
          </wp:positionH>
          <wp:positionV relativeFrom="paragraph">
            <wp:posOffset>32703</wp:posOffset>
          </wp:positionV>
          <wp:extent cx="688224" cy="357188"/>
          <wp:effectExtent l="0" t="0" r="0" b="5080"/>
          <wp:wrapNone/>
          <wp:docPr id="7" name="图片 7" descr="C:\Users\blade\Desktop\CIO Reading\未标题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lade\Desktop\CIO Reading\未标题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224" cy="357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BC87464" wp14:editId="4425F72C">
              <wp:simplePos x="0" y="0"/>
              <wp:positionH relativeFrom="column">
                <wp:posOffset>1000125</wp:posOffset>
              </wp:positionH>
              <wp:positionV relativeFrom="paragraph">
                <wp:posOffset>85090</wp:posOffset>
              </wp:positionV>
              <wp:extent cx="0" cy="345757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5757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1DDD8AE1" id="Straight Connector 1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75pt,6.7pt" to="78.75pt,2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" strokecolor="black [3213]" strokeweight="1pt"/>
          </w:pict>
        </mc:Fallback>
      </mc:AlternateContent>
    </w:r>
  </w:p>
  <w:p w14:paraId="1377FE5E" w14:textId="1E08F270" w:rsidR="00306B6B" w:rsidRDefault="00306B6B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14:paraId="7D661311" w14:textId="77777777" w:rsidR="00306B6B" w:rsidRDefault="00306B6B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14:paraId="4FF678D9" w14:textId="77777777" w:rsidR="00306B6B" w:rsidRDefault="00306B6B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14:paraId="3D86F878" w14:textId="77777777" w:rsidR="00306B6B" w:rsidRDefault="00306B6B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</w:p>
  <w:p w14:paraId="7DF6F30D" w14:textId="77777777" w:rsidR="00306B6B" w:rsidRDefault="00306B6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c"/>
      <w:tblW w:w="0" w:type="auto"/>
      <w:tblInd w:w="7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93"/>
      <w:gridCol w:w="4096"/>
    </w:tblGrid>
    <w:tr w:rsidR="00306B6B" w:rsidRPr="00FF6448" w14:paraId="1DC2209A" w14:textId="77777777" w:rsidTr="00ED26C4">
      <w:tc>
        <w:tcPr>
          <w:tcW w:w="4193" w:type="dxa"/>
          <w:vMerge w:val="restart"/>
        </w:tcPr>
        <w:p w14:paraId="7E3A8B2F" w14:textId="4F9CA688" w:rsidR="00306B6B" w:rsidRPr="003509AE" w:rsidRDefault="00306B6B" w:rsidP="00FD131A">
          <w:pPr>
            <w:pStyle w:val="a3"/>
            <w:jc w:val="both"/>
            <w:rPr>
              <w:rFonts w:eastAsia="微软雅黑" w:cstheme="minorHAnsi"/>
              <w:b/>
              <w:color w:val="A6A6A6" w:themeColor="background1" w:themeShade="A6"/>
              <w:sz w:val="16"/>
              <w:szCs w:val="16"/>
            </w:rPr>
          </w:pPr>
          <w:r w:rsidRPr="009E1773">
            <w:rPr>
              <w:rFonts w:eastAsia="微软雅黑" w:cstheme="minorHAnsi"/>
              <w:noProof/>
              <w:color w:val="A6A6A6" w:themeColor="background1" w:themeShade="A6"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7F881A76" wp14:editId="23F3966E">
                    <wp:simplePos x="0" y="0"/>
                    <wp:positionH relativeFrom="column">
                      <wp:posOffset>-104775</wp:posOffset>
                    </wp:positionH>
                    <wp:positionV relativeFrom="paragraph">
                      <wp:posOffset>21590</wp:posOffset>
                    </wp:positionV>
                    <wp:extent cx="0" cy="333375"/>
                    <wp:effectExtent l="0" t="0" r="19050" b="9525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333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397409E" id="Straight Connector 2" o:spid="_x0000_s1026" style="position:absolute;left:0;text-align:lef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25pt,1.7pt" to="-8.2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" strokecolor="black [3213]"/>
                </w:pict>
              </mc:Fallback>
            </mc:AlternateContent>
          </w:r>
          <w:r>
            <w:rPr>
              <w:rFonts w:eastAsia="微软雅黑" w:cstheme="minorHAnsi"/>
              <w:b/>
              <w:color w:val="A6A6A6" w:themeColor="background1" w:themeShade="A6"/>
              <w:sz w:val="16"/>
              <w:szCs w:val="16"/>
            </w:rPr>
            <w:t>前端应用</w:t>
          </w:r>
          <w:r w:rsidRPr="003509AE">
            <w:rPr>
              <w:rFonts w:eastAsia="微软雅黑" w:cstheme="minorHAnsi"/>
              <w:b/>
              <w:color w:val="A6A6A6" w:themeColor="background1" w:themeShade="A6"/>
              <w:sz w:val="16"/>
              <w:szCs w:val="16"/>
            </w:rPr>
            <w:t xml:space="preserve"> </w:t>
          </w:r>
        </w:p>
        <w:p w14:paraId="26FA9465" w14:textId="3C319280" w:rsidR="00306B6B" w:rsidRPr="00245D8F" w:rsidRDefault="00945B0D" w:rsidP="001162E3">
          <w:pPr>
            <w:pStyle w:val="a3"/>
            <w:ind w:left="720" w:hanging="720"/>
            <w:jc w:val="both"/>
            <w:rPr>
              <w:rFonts w:ascii="微软雅黑" w:eastAsia="微软雅黑" w:hAnsi="微软雅黑"/>
              <w:b/>
              <w:color w:val="000000" w:themeColor="text1"/>
              <w:sz w:val="18"/>
              <w:szCs w:val="18"/>
            </w:rPr>
          </w:pPr>
          <w:r>
            <w:rPr>
              <w:rFonts w:eastAsia="微软雅黑" w:cstheme="minorHAnsi"/>
              <w:b/>
              <w:color w:val="000000" w:themeColor="text1"/>
              <w:sz w:val="16"/>
              <w:szCs w:val="16"/>
            </w:rPr>
            <w:t>BPMS</w:t>
          </w:r>
          <w:r w:rsidR="008A6179">
            <w:rPr>
              <w:rFonts w:eastAsia="微软雅黑" w:cstheme="minorHAnsi"/>
              <w:b/>
              <w:color w:val="000000" w:themeColor="text1"/>
              <w:sz w:val="16"/>
              <w:szCs w:val="16"/>
            </w:rPr>
            <w:t xml:space="preserve"> </w:t>
          </w:r>
          <w:r w:rsidR="008A6179">
            <w:rPr>
              <w:rFonts w:eastAsia="微软雅黑" w:cstheme="minorHAnsi" w:hint="eastAsia"/>
              <w:b/>
              <w:color w:val="000000" w:themeColor="text1"/>
              <w:sz w:val="16"/>
              <w:szCs w:val="16"/>
            </w:rPr>
            <w:t>KANBAN</w:t>
          </w:r>
          <w:r w:rsidR="008A6179">
            <w:rPr>
              <w:rFonts w:eastAsia="微软雅黑" w:cstheme="minorHAnsi" w:hint="eastAsia"/>
              <w:b/>
              <w:color w:val="000000" w:themeColor="text1"/>
              <w:sz w:val="16"/>
              <w:szCs w:val="16"/>
            </w:rPr>
            <w:t>原型</w:t>
          </w:r>
        </w:p>
      </w:tc>
      <w:tc>
        <w:tcPr>
          <w:tcW w:w="4096" w:type="dxa"/>
        </w:tcPr>
        <w:p w14:paraId="761BA627" w14:textId="2C082899" w:rsidR="00306B6B" w:rsidRPr="009B4FF6" w:rsidRDefault="00306B6B" w:rsidP="00ED26C4">
          <w:pPr>
            <w:pStyle w:val="a3"/>
            <w:jc w:val="right"/>
            <w:rPr>
              <w:rFonts w:eastAsia="微软雅黑" w:cstheme="minorHAnsi"/>
              <w:color w:val="000000" w:themeColor="text1"/>
              <w:sz w:val="18"/>
              <w:szCs w:val="18"/>
            </w:rPr>
          </w:pPr>
          <w:r>
            <w:rPr>
              <w:rFonts w:eastAsia="微软雅黑" w:cstheme="minorHAnsi"/>
              <w:color w:val="000000" w:themeColor="text1"/>
              <w:sz w:val="18"/>
              <w:szCs w:val="18"/>
            </w:rPr>
            <w:t>产品名称</w:t>
          </w:r>
          <w:r>
            <w:rPr>
              <w:rFonts w:eastAsia="微软雅黑" w:cstheme="minorHAnsi" w:hint="eastAsia"/>
              <w:color w:val="000000" w:themeColor="text1"/>
              <w:sz w:val="18"/>
              <w:szCs w:val="18"/>
            </w:rPr>
            <w:t xml:space="preserve">: </w:t>
          </w:r>
          <w:r>
            <w:rPr>
              <w:rFonts w:eastAsia="微软雅黑" w:cstheme="minorHAnsi"/>
              <w:color w:val="000000" w:themeColor="text1"/>
              <w:sz w:val="18"/>
              <w:szCs w:val="18"/>
            </w:rPr>
            <w:t>BPMS</w:t>
          </w:r>
        </w:p>
      </w:tc>
    </w:tr>
    <w:tr w:rsidR="00306B6B" w:rsidRPr="00FF6448" w14:paraId="0BD7E7A1" w14:textId="77777777" w:rsidTr="00ED26C4">
      <w:tc>
        <w:tcPr>
          <w:tcW w:w="4193" w:type="dxa"/>
          <w:vMerge/>
        </w:tcPr>
        <w:p w14:paraId="3B69864B" w14:textId="77777777" w:rsidR="00306B6B" w:rsidRPr="00FF6448" w:rsidRDefault="00306B6B" w:rsidP="009F1924">
          <w:pPr>
            <w:pStyle w:val="a3"/>
            <w:jc w:val="both"/>
            <w:rPr>
              <w:rFonts w:ascii="微软雅黑" w:eastAsia="微软雅黑" w:hAnsi="微软雅黑"/>
              <w:color w:val="A6A6A6" w:themeColor="background1" w:themeShade="A6"/>
              <w:sz w:val="18"/>
              <w:szCs w:val="18"/>
            </w:rPr>
          </w:pPr>
        </w:p>
      </w:tc>
      <w:tc>
        <w:tcPr>
          <w:tcW w:w="4096" w:type="dxa"/>
        </w:tcPr>
        <w:p w14:paraId="5A51B69F" w14:textId="77777777" w:rsidR="00306B6B" w:rsidRPr="009B4FF6" w:rsidRDefault="00306B6B" w:rsidP="00FF6448">
          <w:pPr>
            <w:pStyle w:val="a3"/>
            <w:jc w:val="right"/>
            <w:rPr>
              <w:rFonts w:eastAsia="微软雅黑" w:cstheme="minorHAnsi"/>
              <w:color w:val="000000" w:themeColor="text1"/>
              <w:sz w:val="18"/>
              <w:szCs w:val="18"/>
            </w:rPr>
          </w:pPr>
        </w:p>
      </w:tc>
    </w:tr>
    <w:tr w:rsidR="00306B6B" w:rsidRPr="00FF6448" w14:paraId="01DFB186" w14:textId="77777777" w:rsidTr="00ED26C4">
      <w:tc>
        <w:tcPr>
          <w:tcW w:w="4193" w:type="dxa"/>
        </w:tcPr>
        <w:p w14:paraId="74DDB43F" w14:textId="4CCD2268" w:rsidR="00306B6B" w:rsidRPr="00FF6448" w:rsidRDefault="00306B6B" w:rsidP="00B42A0E">
          <w:pPr>
            <w:pStyle w:val="a3"/>
            <w:ind w:left="720" w:hanging="720"/>
            <w:jc w:val="both"/>
            <w:rPr>
              <w:rFonts w:ascii="微软雅黑" w:eastAsia="微软雅黑" w:hAnsi="微软雅黑"/>
              <w:color w:val="000000" w:themeColor="text1"/>
              <w:sz w:val="18"/>
              <w:szCs w:val="18"/>
            </w:rPr>
          </w:pPr>
        </w:p>
      </w:tc>
      <w:tc>
        <w:tcPr>
          <w:tcW w:w="4096" w:type="dxa"/>
        </w:tcPr>
        <w:p w14:paraId="7858CDE5" w14:textId="03350B24" w:rsidR="00306B6B" w:rsidRPr="009B4FF6" w:rsidRDefault="00306B6B" w:rsidP="009A7456">
          <w:pPr>
            <w:pStyle w:val="a3"/>
            <w:ind w:right="90"/>
            <w:jc w:val="right"/>
            <w:rPr>
              <w:rFonts w:eastAsia="微软雅黑" w:cstheme="minorHAnsi"/>
              <w:color w:val="000000" w:themeColor="text1"/>
              <w:sz w:val="18"/>
              <w:szCs w:val="18"/>
            </w:rPr>
          </w:pPr>
        </w:p>
      </w:tc>
    </w:tr>
  </w:tbl>
  <w:p w14:paraId="7DAA015F" w14:textId="5F0D7FFB" w:rsidR="00306B6B" w:rsidRPr="009F1924" w:rsidRDefault="00306B6B" w:rsidP="009F1924">
    <w:pPr>
      <w:pStyle w:val="a3"/>
      <w:jc w:val="both"/>
      <w:rPr>
        <w:rFonts w:ascii="微软雅黑" w:eastAsia="微软雅黑" w:hAnsi="微软雅黑"/>
        <w:sz w:val="18"/>
        <w:szCs w:val="18"/>
      </w:rPr>
    </w:pPr>
    <w:r w:rsidRPr="00ED26C4">
      <w:rPr>
        <w:rFonts w:ascii="微软雅黑" w:eastAsia="微软雅黑" w:hAnsi="微软雅黑"/>
        <w:noProof/>
        <w:sz w:val="18"/>
        <w:szCs w:val="18"/>
      </w:rPr>
      <w:drawing>
        <wp:anchor distT="0" distB="0" distL="114300" distR="114300" simplePos="0" relativeHeight="251675648" behindDoc="0" locked="0" layoutInCell="1" allowOverlap="1" wp14:anchorId="7291BF58" wp14:editId="48B95743">
          <wp:simplePos x="0" y="0"/>
          <wp:positionH relativeFrom="column">
            <wp:posOffset>-86677</wp:posOffset>
          </wp:positionH>
          <wp:positionV relativeFrom="paragraph">
            <wp:posOffset>-541020</wp:posOffset>
          </wp:positionV>
          <wp:extent cx="486345" cy="252413"/>
          <wp:effectExtent l="0" t="0" r="0" b="0"/>
          <wp:wrapNone/>
          <wp:docPr id="8" name="图片 8" descr="C:\Users\blade\Desktop\CIO Reading\未标题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lade\Desktop\CIO Reading\未标题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345" cy="252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039358" w14:textId="77777777" w:rsidR="00306B6B" w:rsidRDefault="00306B6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A9B"/>
    <w:multiLevelType w:val="hybridMultilevel"/>
    <w:tmpl w:val="B3C4EF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13438BC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D6427"/>
    <w:multiLevelType w:val="hybridMultilevel"/>
    <w:tmpl w:val="72AC8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5E5AA8"/>
    <w:multiLevelType w:val="hybridMultilevel"/>
    <w:tmpl w:val="570AB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605C00"/>
    <w:multiLevelType w:val="hybridMultilevel"/>
    <w:tmpl w:val="901E5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D83892"/>
    <w:multiLevelType w:val="hybridMultilevel"/>
    <w:tmpl w:val="FAE83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2F1C19"/>
    <w:multiLevelType w:val="hybridMultilevel"/>
    <w:tmpl w:val="4CB6547E"/>
    <w:lvl w:ilvl="0" w:tplc="3C3E7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C96C05"/>
    <w:multiLevelType w:val="hybridMultilevel"/>
    <w:tmpl w:val="7A8A9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D21B79"/>
    <w:multiLevelType w:val="hybridMultilevel"/>
    <w:tmpl w:val="E9645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682C5F"/>
    <w:multiLevelType w:val="hybridMultilevel"/>
    <w:tmpl w:val="4CB426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C34961"/>
    <w:multiLevelType w:val="hybridMultilevel"/>
    <w:tmpl w:val="A9B65AC8"/>
    <w:lvl w:ilvl="0" w:tplc="DA268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 w15:restartNumberingAfterBreak="0">
    <w:nsid w:val="3A120654"/>
    <w:multiLevelType w:val="hybridMultilevel"/>
    <w:tmpl w:val="09B81A14"/>
    <w:lvl w:ilvl="0" w:tplc="71343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9E6EE2"/>
    <w:multiLevelType w:val="hybridMultilevel"/>
    <w:tmpl w:val="42760F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EA743DB"/>
    <w:multiLevelType w:val="hybridMultilevel"/>
    <w:tmpl w:val="3B8CFD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25502E4"/>
    <w:multiLevelType w:val="hybridMultilevel"/>
    <w:tmpl w:val="3CE0E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341311"/>
    <w:multiLevelType w:val="hybridMultilevel"/>
    <w:tmpl w:val="7CF8A17C"/>
    <w:lvl w:ilvl="0" w:tplc="BD3E8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8C1DFE"/>
    <w:multiLevelType w:val="hybridMultilevel"/>
    <w:tmpl w:val="A18AC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3613ACD"/>
    <w:multiLevelType w:val="hybridMultilevel"/>
    <w:tmpl w:val="26085A7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6760413"/>
    <w:multiLevelType w:val="hybridMultilevel"/>
    <w:tmpl w:val="ED2A0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BAA2CC0"/>
    <w:multiLevelType w:val="hybridMultilevel"/>
    <w:tmpl w:val="438E15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BA23F2D"/>
    <w:multiLevelType w:val="hybridMultilevel"/>
    <w:tmpl w:val="B2028516"/>
    <w:lvl w:ilvl="0" w:tplc="3C3E7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6"/>
  </w:num>
  <w:num w:numId="5">
    <w:abstractNumId w:val="7"/>
  </w:num>
  <w:num w:numId="6">
    <w:abstractNumId w:val="18"/>
  </w:num>
  <w:num w:numId="7">
    <w:abstractNumId w:val="15"/>
  </w:num>
  <w:num w:numId="8">
    <w:abstractNumId w:val="17"/>
  </w:num>
  <w:num w:numId="9">
    <w:abstractNumId w:val="3"/>
  </w:num>
  <w:num w:numId="10">
    <w:abstractNumId w:val="8"/>
  </w:num>
  <w:num w:numId="11">
    <w:abstractNumId w:val="12"/>
  </w:num>
  <w:num w:numId="12">
    <w:abstractNumId w:val="4"/>
  </w:num>
  <w:num w:numId="13">
    <w:abstractNumId w:val="5"/>
  </w:num>
  <w:num w:numId="14">
    <w:abstractNumId w:val="19"/>
  </w:num>
  <w:num w:numId="15">
    <w:abstractNumId w:val="11"/>
  </w:num>
  <w:num w:numId="16">
    <w:abstractNumId w:val="16"/>
  </w:num>
  <w:num w:numId="17">
    <w:abstractNumId w:val="10"/>
  </w:num>
  <w:num w:numId="18">
    <w:abstractNumId w:val="0"/>
  </w:num>
  <w:num w:numId="19">
    <w:abstractNumId w:val="13"/>
  </w:num>
  <w:num w:numId="2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9AE"/>
    <w:rsid w:val="00003060"/>
    <w:rsid w:val="0000572F"/>
    <w:rsid w:val="00005E18"/>
    <w:rsid w:val="0001484E"/>
    <w:rsid w:val="00021D79"/>
    <w:rsid w:val="000245EB"/>
    <w:rsid w:val="00025F8E"/>
    <w:rsid w:val="00030C8A"/>
    <w:rsid w:val="00032EA0"/>
    <w:rsid w:val="00041722"/>
    <w:rsid w:val="0004177D"/>
    <w:rsid w:val="00042834"/>
    <w:rsid w:val="00044440"/>
    <w:rsid w:val="00045696"/>
    <w:rsid w:val="0005194E"/>
    <w:rsid w:val="0005321A"/>
    <w:rsid w:val="00054792"/>
    <w:rsid w:val="0005786A"/>
    <w:rsid w:val="00057F31"/>
    <w:rsid w:val="00067AD0"/>
    <w:rsid w:val="0007353A"/>
    <w:rsid w:val="00073E01"/>
    <w:rsid w:val="00086D45"/>
    <w:rsid w:val="00091E70"/>
    <w:rsid w:val="00096A2B"/>
    <w:rsid w:val="00097070"/>
    <w:rsid w:val="000A4235"/>
    <w:rsid w:val="000A4390"/>
    <w:rsid w:val="000B2C10"/>
    <w:rsid w:val="000B5D7C"/>
    <w:rsid w:val="000C4DD1"/>
    <w:rsid w:val="000E38E0"/>
    <w:rsid w:val="000E5922"/>
    <w:rsid w:val="000E7CCC"/>
    <w:rsid w:val="000F1AB4"/>
    <w:rsid w:val="00113D9F"/>
    <w:rsid w:val="001162E3"/>
    <w:rsid w:val="001229F5"/>
    <w:rsid w:val="00123194"/>
    <w:rsid w:val="00142A96"/>
    <w:rsid w:val="001525F9"/>
    <w:rsid w:val="00157107"/>
    <w:rsid w:val="00162A29"/>
    <w:rsid w:val="001642C0"/>
    <w:rsid w:val="00173F0E"/>
    <w:rsid w:val="001825FC"/>
    <w:rsid w:val="001831E0"/>
    <w:rsid w:val="00183C4A"/>
    <w:rsid w:val="00185113"/>
    <w:rsid w:val="001865DB"/>
    <w:rsid w:val="00194125"/>
    <w:rsid w:val="00196DE2"/>
    <w:rsid w:val="001B47E6"/>
    <w:rsid w:val="001B53D6"/>
    <w:rsid w:val="001C08FF"/>
    <w:rsid w:val="001C11E7"/>
    <w:rsid w:val="001C5DF3"/>
    <w:rsid w:val="001C7318"/>
    <w:rsid w:val="001D0866"/>
    <w:rsid w:val="001D318D"/>
    <w:rsid w:val="001F0278"/>
    <w:rsid w:val="0022195F"/>
    <w:rsid w:val="00221CE7"/>
    <w:rsid w:val="002265CF"/>
    <w:rsid w:val="00227430"/>
    <w:rsid w:val="0023604F"/>
    <w:rsid w:val="002423C8"/>
    <w:rsid w:val="00245B1E"/>
    <w:rsid w:val="00245D8F"/>
    <w:rsid w:val="00253174"/>
    <w:rsid w:val="00253A62"/>
    <w:rsid w:val="00254157"/>
    <w:rsid w:val="00260A5F"/>
    <w:rsid w:val="002638F5"/>
    <w:rsid w:val="00275FAE"/>
    <w:rsid w:val="0028277A"/>
    <w:rsid w:val="00287D6C"/>
    <w:rsid w:val="002A4732"/>
    <w:rsid w:val="002C11CF"/>
    <w:rsid w:val="002C2EF4"/>
    <w:rsid w:val="002D13FD"/>
    <w:rsid w:val="002D6F86"/>
    <w:rsid w:val="002E623A"/>
    <w:rsid w:val="002F51F9"/>
    <w:rsid w:val="002F59EA"/>
    <w:rsid w:val="002F6862"/>
    <w:rsid w:val="003023AE"/>
    <w:rsid w:val="00306B6B"/>
    <w:rsid w:val="003341C8"/>
    <w:rsid w:val="00335EFA"/>
    <w:rsid w:val="00336D3A"/>
    <w:rsid w:val="003404CA"/>
    <w:rsid w:val="003432E4"/>
    <w:rsid w:val="003459C4"/>
    <w:rsid w:val="003509AE"/>
    <w:rsid w:val="00360345"/>
    <w:rsid w:val="00361EFE"/>
    <w:rsid w:val="00364827"/>
    <w:rsid w:val="0037691D"/>
    <w:rsid w:val="00387CF3"/>
    <w:rsid w:val="003A229C"/>
    <w:rsid w:val="003A3517"/>
    <w:rsid w:val="003A385B"/>
    <w:rsid w:val="003A520B"/>
    <w:rsid w:val="003B168F"/>
    <w:rsid w:val="003C0C98"/>
    <w:rsid w:val="003D3CCF"/>
    <w:rsid w:val="003F022E"/>
    <w:rsid w:val="003F2C58"/>
    <w:rsid w:val="003F2DE9"/>
    <w:rsid w:val="004054EA"/>
    <w:rsid w:val="004073DC"/>
    <w:rsid w:val="00410F01"/>
    <w:rsid w:val="004116B2"/>
    <w:rsid w:val="00411714"/>
    <w:rsid w:val="0041516C"/>
    <w:rsid w:val="004245C1"/>
    <w:rsid w:val="00431B90"/>
    <w:rsid w:val="00436ED9"/>
    <w:rsid w:val="00437BDF"/>
    <w:rsid w:val="004409E2"/>
    <w:rsid w:val="00442A89"/>
    <w:rsid w:val="00450E66"/>
    <w:rsid w:val="00456225"/>
    <w:rsid w:val="00457F2E"/>
    <w:rsid w:val="00460E11"/>
    <w:rsid w:val="0046286F"/>
    <w:rsid w:val="004659CD"/>
    <w:rsid w:val="00480C94"/>
    <w:rsid w:val="00481DC7"/>
    <w:rsid w:val="00482DF4"/>
    <w:rsid w:val="0049725B"/>
    <w:rsid w:val="004B0389"/>
    <w:rsid w:val="004B602F"/>
    <w:rsid w:val="004C5CF1"/>
    <w:rsid w:val="004C6832"/>
    <w:rsid w:val="004C758B"/>
    <w:rsid w:val="004D11FF"/>
    <w:rsid w:val="004F040C"/>
    <w:rsid w:val="004F0566"/>
    <w:rsid w:val="004F061E"/>
    <w:rsid w:val="00514F71"/>
    <w:rsid w:val="00522734"/>
    <w:rsid w:val="00526981"/>
    <w:rsid w:val="00535DF8"/>
    <w:rsid w:val="00536CE1"/>
    <w:rsid w:val="00537722"/>
    <w:rsid w:val="00540D9F"/>
    <w:rsid w:val="005410C9"/>
    <w:rsid w:val="00553B83"/>
    <w:rsid w:val="00591040"/>
    <w:rsid w:val="005922FB"/>
    <w:rsid w:val="00595DEE"/>
    <w:rsid w:val="005A0F0D"/>
    <w:rsid w:val="005B2F79"/>
    <w:rsid w:val="005C13BB"/>
    <w:rsid w:val="005D29F7"/>
    <w:rsid w:val="005E067F"/>
    <w:rsid w:val="005E296E"/>
    <w:rsid w:val="005E2CB5"/>
    <w:rsid w:val="005E42B9"/>
    <w:rsid w:val="005F461E"/>
    <w:rsid w:val="00612BAA"/>
    <w:rsid w:val="00634929"/>
    <w:rsid w:val="00635639"/>
    <w:rsid w:val="00644C74"/>
    <w:rsid w:val="0064666E"/>
    <w:rsid w:val="006508A7"/>
    <w:rsid w:val="006514A5"/>
    <w:rsid w:val="006636F9"/>
    <w:rsid w:val="006C0FC7"/>
    <w:rsid w:val="006C23CC"/>
    <w:rsid w:val="006D021B"/>
    <w:rsid w:val="006D1C77"/>
    <w:rsid w:val="006D6823"/>
    <w:rsid w:val="006E1CA8"/>
    <w:rsid w:val="006E2D10"/>
    <w:rsid w:val="0070210E"/>
    <w:rsid w:val="00703580"/>
    <w:rsid w:val="00703E56"/>
    <w:rsid w:val="0070564B"/>
    <w:rsid w:val="00706E05"/>
    <w:rsid w:val="007125C4"/>
    <w:rsid w:val="00714A7C"/>
    <w:rsid w:val="007166A2"/>
    <w:rsid w:val="00717EDE"/>
    <w:rsid w:val="0072305D"/>
    <w:rsid w:val="0073332E"/>
    <w:rsid w:val="0074039E"/>
    <w:rsid w:val="00753EEE"/>
    <w:rsid w:val="00757D73"/>
    <w:rsid w:val="007600F9"/>
    <w:rsid w:val="00764873"/>
    <w:rsid w:val="007714AC"/>
    <w:rsid w:val="00792321"/>
    <w:rsid w:val="007B0342"/>
    <w:rsid w:val="007B3BAF"/>
    <w:rsid w:val="007C0A05"/>
    <w:rsid w:val="007C24BA"/>
    <w:rsid w:val="007C691A"/>
    <w:rsid w:val="007D0A42"/>
    <w:rsid w:val="007D0B32"/>
    <w:rsid w:val="007D23BE"/>
    <w:rsid w:val="007E0F1A"/>
    <w:rsid w:val="007E2F44"/>
    <w:rsid w:val="007E4C70"/>
    <w:rsid w:val="00801E6D"/>
    <w:rsid w:val="008032AF"/>
    <w:rsid w:val="00825722"/>
    <w:rsid w:val="0082637F"/>
    <w:rsid w:val="008313BC"/>
    <w:rsid w:val="00840EFE"/>
    <w:rsid w:val="0084215E"/>
    <w:rsid w:val="00845DAB"/>
    <w:rsid w:val="008618D2"/>
    <w:rsid w:val="00867946"/>
    <w:rsid w:val="00873C1C"/>
    <w:rsid w:val="00874577"/>
    <w:rsid w:val="0089001C"/>
    <w:rsid w:val="008A11BC"/>
    <w:rsid w:val="008A1A10"/>
    <w:rsid w:val="008A59B3"/>
    <w:rsid w:val="008A601E"/>
    <w:rsid w:val="008A6179"/>
    <w:rsid w:val="008B04CA"/>
    <w:rsid w:val="008B3E74"/>
    <w:rsid w:val="008C1AB1"/>
    <w:rsid w:val="008C44E1"/>
    <w:rsid w:val="008C5AC7"/>
    <w:rsid w:val="008C757A"/>
    <w:rsid w:val="008D1DCD"/>
    <w:rsid w:val="008D50B1"/>
    <w:rsid w:val="008E3E62"/>
    <w:rsid w:val="008F1658"/>
    <w:rsid w:val="00900581"/>
    <w:rsid w:val="0090599C"/>
    <w:rsid w:val="0091033F"/>
    <w:rsid w:val="0092248C"/>
    <w:rsid w:val="00927EBB"/>
    <w:rsid w:val="00936637"/>
    <w:rsid w:val="00940820"/>
    <w:rsid w:val="00942A16"/>
    <w:rsid w:val="0094455F"/>
    <w:rsid w:val="009450CE"/>
    <w:rsid w:val="00945B0D"/>
    <w:rsid w:val="00946F21"/>
    <w:rsid w:val="009545C9"/>
    <w:rsid w:val="00956107"/>
    <w:rsid w:val="00960572"/>
    <w:rsid w:val="009605D2"/>
    <w:rsid w:val="0096114A"/>
    <w:rsid w:val="00983CA0"/>
    <w:rsid w:val="00985AC7"/>
    <w:rsid w:val="009900AB"/>
    <w:rsid w:val="009A5BF7"/>
    <w:rsid w:val="009A7456"/>
    <w:rsid w:val="009B4FF6"/>
    <w:rsid w:val="009C17BF"/>
    <w:rsid w:val="009C7A64"/>
    <w:rsid w:val="009D53AF"/>
    <w:rsid w:val="009D6366"/>
    <w:rsid w:val="009E1773"/>
    <w:rsid w:val="009F0439"/>
    <w:rsid w:val="009F1924"/>
    <w:rsid w:val="009F1FF4"/>
    <w:rsid w:val="009F587A"/>
    <w:rsid w:val="00A005FA"/>
    <w:rsid w:val="00A04BD7"/>
    <w:rsid w:val="00A066AD"/>
    <w:rsid w:val="00A07759"/>
    <w:rsid w:val="00A078CC"/>
    <w:rsid w:val="00A14E70"/>
    <w:rsid w:val="00A36C13"/>
    <w:rsid w:val="00A46148"/>
    <w:rsid w:val="00A5193F"/>
    <w:rsid w:val="00A60023"/>
    <w:rsid w:val="00A6688F"/>
    <w:rsid w:val="00A741AF"/>
    <w:rsid w:val="00A7697F"/>
    <w:rsid w:val="00A83E46"/>
    <w:rsid w:val="00A953C2"/>
    <w:rsid w:val="00AA2F41"/>
    <w:rsid w:val="00AA3BC8"/>
    <w:rsid w:val="00AA493B"/>
    <w:rsid w:val="00AB1C56"/>
    <w:rsid w:val="00AB4AB2"/>
    <w:rsid w:val="00AC3076"/>
    <w:rsid w:val="00AC3641"/>
    <w:rsid w:val="00AC58E7"/>
    <w:rsid w:val="00AD63EF"/>
    <w:rsid w:val="00AE2704"/>
    <w:rsid w:val="00AE6753"/>
    <w:rsid w:val="00AF4AAE"/>
    <w:rsid w:val="00B056D4"/>
    <w:rsid w:val="00B0598B"/>
    <w:rsid w:val="00B071D2"/>
    <w:rsid w:val="00B22D45"/>
    <w:rsid w:val="00B22E86"/>
    <w:rsid w:val="00B30AE8"/>
    <w:rsid w:val="00B31F4E"/>
    <w:rsid w:val="00B427BE"/>
    <w:rsid w:val="00B42829"/>
    <w:rsid w:val="00B42A0E"/>
    <w:rsid w:val="00B43B98"/>
    <w:rsid w:val="00B56C07"/>
    <w:rsid w:val="00B872EF"/>
    <w:rsid w:val="00B95094"/>
    <w:rsid w:val="00B965DD"/>
    <w:rsid w:val="00BA384A"/>
    <w:rsid w:val="00BB29C4"/>
    <w:rsid w:val="00BC4E22"/>
    <w:rsid w:val="00BC54B4"/>
    <w:rsid w:val="00BC6CA8"/>
    <w:rsid w:val="00BD12D2"/>
    <w:rsid w:val="00BD3860"/>
    <w:rsid w:val="00BE789E"/>
    <w:rsid w:val="00BF2266"/>
    <w:rsid w:val="00BF30F2"/>
    <w:rsid w:val="00BF6FB4"/>
    <w:rsid w:val="00BF7E49"/>
    <w:rsid w:val="00C00979"/>
    <w:rsid w:val="00C07EE1"/>
    <w:rsid w:val="00C11805"/>
    <w:rsid w:val="00C11E01"/>
    <w:rsid w:val="00C165EA"/>
    <w:rsid w:val="00C17A43"/>
    <w:rsid w:val="00C21A9F"/>
    <w:rsid w:val="00C233D7"/>
    <w:rsid w:val="00C37C7B"/>
    <w:rsid w:val="00C423DE"/>
    <w:rsid w:val="00C51BA5"/>
    <w:rsid w:val="00C51E8C"/>
    <w:rsid w:val="00C52FDF"/>
    <w:rsid w:val="00C5492A"/>
    <w:rsid w:val="00C56527"/>
    <w:rsid w:val="00C56C7B"/>
    <w:rsid w:val="00C57654"/>
    <w:rsid w:val="00C61CF6"/>
    <w:rsid w:val="00C76A1B"/>
    <w:rsid w:val="00C93221"/>
    <w:rsid w:val="00CA3D51"/>
    <w:rsid w:val="00CA5F12"/>
    <w:rsid w:val="00CA75F4"/>
    <w:rsid w:val="00CB401C"/>
    <w:rsid w:val="00CD35FA"/>
    <w:rsid w:val="00CD516D"/>
    <w:rsid w:val="00CF729D"/>
    <w:rsid w:val="00CF7F01"/>
    <w:rsid w:val="00D0152D"/>
    <w:rsid w:val="00D170DC"/>
    <w:rsid w:val="00D1747A"/>
    <w:rsid w:val="00D41A9E"/>
    <w:rsid w:val="00D45CCB"/>
    <w:rsid w:val="00D5431C"/>
    <w:rsid w:val="00D562EA"/>
    <w:rsid w:val="00D62F4E"/>
    <w:rsid w:val="00D7453D"/>
    <w:rsid w:val="00D903DB"/>
    <w:rsid w:val="00D91D49"/>
    <w:rsid w:val="00DB0A72"/>
    <w:rsid w:val="00DB2A4A"/>
    <w:rsid w:val="00DB6ADE"/>
    <w:rsid w:val="00DC7F75"/>
    <w:rsid w:val="00DD6DF2"/>
    <w:rsid w:val="00DE3BA8"/>
    <w:rsid w:val="00DE3CFD"/>
    <w:rsid w:val="00DE4939"/>
    <w:rsid w:val="00DF4450"/>
    <w:rsid w:val="00DF51D8"/>
    <w:rsid w:val="00E065D8"/>
    <w:rsid w:val="00E1548C"/>
    <w:rsid w:val="00E1548F"/>
    <w:rsid w:val="00E1703E"/>
    <w:rsid w:val="00E272CC"/>
    <w:rsid w:val="00E34936"/>
    <w:rsid w:val="00E36DCE"/>
    <w:rsid w:val="00E44795"/>
    <w:rsid w:val="00E45852"/>
    <w:rsid w:val="00E46B93"/>
    <w:rsid w:val="00E47614"/>
    <w:rsid w:val="00E51F4D"/>
    <w:rsid w:val="00E57C76"/>
    <w:rsid w:val="00E65EA0"/>
    <w:rsid w:val="00E66964"/>
    <w:rsid w:val="00E67477"/>
    <w:rsid w:val="00E75A66"/>
    <w:rsid w:val="00E764F0"/>
    <w:rsid w:val="00E83CF3"/>
    <w:rsid w:val="00E90322"/>
    <w:rsid w:val="00E97779"/>
    <w:rsid w:val="00EB4FB2"/>
    <w:rsid w:val="00EC1FB8"/>
    <w:rsid w:val="00ED26C4"/>
    <w:rsid w:val="00EE2DC8"/>
    <w:rsid w:val="00F03132"/>
    <w:rsid w:val="00F04BC0"/>
    <w:rsid w:val="00F14F05"/>
    <w:rsid w:val="00F15ED3"/>
    <w:rsid w:val="00F30279"/>
    <w:rsid w:val="00F33148"/>
    <w:rsid w:val="00F417BE"/>
    <w:rsid w:val="00F44CAE"/>
    <w:rsid w:val="00F55799"/>
    <w:rsid w:val="00F61C14"/>
    <w:rsid w:val="00F6399D"/>
    <w:rsid w:val="00F83C44"/>
    <w:rsid w:val="00FB1888"/>
    <w:rsid w:val="00FB554A"/>
    <w:rsid w:val="00FC1654"/>
    <w:rsid w:val="00FC4EF1"/>
    <w:rsid w:val="00FC53BD"/>
    <w:rsid w:val="00FD131A"/>
    <w:rsid w:val="00FD1897"/>
    <w:rsid w:val="00FE10E2"/>
    <w:rsid w:val="00FE5A53"/>
    <w:rsid w:val="00FF30A3"/>
    <w:rsid w:val="00FF55E9"/>
    <w:rsid w:val="00FF62BB"/>
    <w:rsid w:val="00F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F7C3A"/>
  <w15:docId w15:val="{858615E6-BC57-4DE4-B9AC-3E669A27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ormal HP"/>
    <w:qFormat/>
    <w:rsid w:val="00E1703E"/>
    <w:rPr>
      <w:sz w:val="20"/>
    </w:rPr>
  </w:style>
  <w:style w:type="paragraph" w:styleId="1">
    <w:name w:val="heading 1"/>
    <w:aliases w:val="HP Heading 1 CN"/>
    <w:basedOn w:val="a"/>
    <w:next w:val="a"/>
    <w:link w:val="10"/>
    <w:uiPriority w:val="9"/>
    <w:qFormat/>
    <w:rsid w:val="005F461E"/>
    <w:pPr>
      <w:keepNext/>
      <w:keepLines/>
      <w:spacing w:after="0"/>
      <w:outlineLvl w:val="0"/>
    </w:pPr>
    <w:rPr>
      <w:rFonts w:ascii="微软雅黑" w:eastAsia="微软雅黑" w:hAnsi="微软雅黑" w:cstheme="majorBidi"/>
      <w:bCs/>
      <w:sz w:val="28"/>
      <w:szCs w:val="28"/>
    </w:rPr>
  </w:style>
  <w:style w:type="paragraph" w:styleId="2">
    <w:name w:val="heading 2"/>
    <w:aliases w:val="CN HP Heading 2"/>
    <w:basedOn w:val="a"/>
    <w:next w:val="a"/>
    <w:link w:val="20"/>
    <w:uiPriority w:val="9"/>
    <w:unhideWhenUsed/>
    <w:qFormat/>
    <w:rsid w:val="005F461E"/>
    <w:pPr>
      <w:keepNext/>
      <w:keepLines/>
      <w:spacing w:before="200" w:after="0"/>
      <w:outlineLvl w:val="1"/>
    </w:pPr>
    <w:rPr>
      <w:rFonts w:eastAsia="微软雅黑" w:cstheme="majorBidi"/>
      <w:b/>
      <w:bCs/>
      <w:color w:val="244061" w:themeColor="accent1" w:themeShade="80"/>
      <w:sz w:val="26"/>
      <w:szCs w:val="26"/>
    </w:rPr>
  </w:style>
  <w:style w:type="paragraph" w:styleId="3">
    <w:name w:val="heading 3"/>
    <w:aliases w:val="HP Heading 3"/>
    <w:basedOn w:val="a"/>
    <w:next w:val="a"/>
    <w:link w:val="30"/>
    <w:uiPriority w:val="9"/>
    <w:unhideWhenUsed/>
    <w:qFormat/>
    <w:rsid w:val="00BC4E22"/>
    <w:pPr>
      <w:keepNext/>
      <w:keepLines/>
      <w:spacing w:before="200" w:after="0"/>
      <w:outlineLvl w:val="2"/>
    </w:pPr>
    <w:rPr>
      <w:rFonts w:ascii="微软雅黑" w:eastAsiaTheme="majorEastAsia" w:hAnsi="微软雅黑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509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9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F1924"/>
  </w:style>
  <w:style w:type="paragraph" w:styleId="a5">
    <w:name w:val="footer"/>
    <w:basedOn w:val="a"/>
    <w:link w:val="a6"/>
    <w:uiPriority w:val="99"/>
    <w:unhideWhenUsed/>
    <w:rsid w:val="009F19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F1924"/>
  </w:style>
  <w:style w:type="paragraph" w:styleId="a7">
    <w:name w:val="Balloon Text"/>
    <w:basedOn w:val="a"/>
    <w:link w:val="a8"/>
    <w:uiPriority w:val="99"/>
    <w:semiHidden/>
    <w:unhideWhenUsed/>
    <w:rsid w:val="009F1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9F1924"/>
    <w:rPr>
      <w:rFonts w:ascii="Tahoma" w:hAnsi="Tahoma" w:cs="Tahoma"/>
      <w:sz w:val="16"/>
      <w:szCs w:val="16"/>
    </w:rPr>
  </w:style>
  <w:style w:type="character" w:customStyle="1" w:styleId="10">
    <w:name w:val="标题 1 字符"/>
    <w:aliases w:val="HP Heading 1 CN 字符"/>
    <w:basedOn w:val="a0"/>
    <w:link w:val="1"/>
    <w:uiPriority w:val="9"/>
    <w:rsid w:val="005F461E"/>
    <w:rPr>
      <w:rFonts w:ascii="微软雅黑" w:eastAsia="微软雅黑" w:hAnsi="微软雅黑" w:cstheme="majorBidi"/>
      <w:bCs/>
      <w:sz w:val="28"/>
      <w:szCs w:val="28"/>
    </w:rPr>
  </w:style>
  <w:style w:type="character" w:styleId="a9">
    <w:name w:val="page number"/>
    <w:basedOn w:val="a0"/>
    <w:semiHidden/>
    <w:rsid w:val="000B2C10"/>
  </w:style>
  <w:style w:type="paragraph" w:customStyle="1" w:styleId="FooterPrivacy">
    <w:name w:val="Footer Privacy"/>
    <w:basedOn w:val="a"/>
    <w:next w:val="a"/>
    <w:autoRedefine/>
    <w:rsid w:val="00FF6448"/>
    <w:pPr>
      <w:spacing w:after="0" w:line="240" w:lineRule="auto"/>
    </w:pPr>
    <w:rPr>
      <w:rFonts w:eastAsia="微软雅黑" w:cstheme="minorHAnsi"/>
      <w:sz w:val="16"/>
      <w:szCs w:val="16"/>
    </w:rPr>
  </w:style>
  <w:style w:type="paragraph" w:customStyle="1" w:styleId="FooterTextLeft">
    <w:name w:val="Footer Text Left"/>
    <w:basedOn w:val="a"/>
    <w:autoRedefine/>
    <w:rsid w:val="0037691D"/>
    <w:pPr>
      <w:spacing w:after="0" w:line="240" w:lineRule="auto"/>
    </w:pPr>
    <w:rPr>
      <w:rFonts w:ascii="微软雅黑" w:eastAsia="微软雅黑" w:hAnsi="微软雅黑" w:cs="Times New Roman"/>
      <w:noProof/>
      <w:sz w:val="18"/>
      <w:szCs w:val="18"/>
    </w:rPr>
  </w:style>
  <w:style w:type="paragraph" w:customStyle="1" w:styleId="FooterTextRight">
    <w:name w:val="Footer Text Right"/>
    <w:basedOn w:val="a"/>
    <w:next w:val="a"/>
    <w:autoRedefine/>
    <w:rsid w:val="000B2C10"/>
    <w:pPr>
      <w:spacing w:after="0" w:line="240" w:lineRule="auto"/>
      <w:jc w:val="right"/>
    </w:pPr>
    <w:rPr>
      <w:rFonts w:ascii="Verdana" w:eastAsia="Times New Roman" w:hAnsi="Verdana" w:cs="Times New Roman"/>
      <w:noProof/>
      <w:sz w:val="14"/>
      <w:szCs w:val="16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005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00572F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table" w:styleId="ac">
    <w:name w:val="Table Grid"/>
    <w:basedOn w:val="a1"/>
    <w:uiPriority w:val="59"/>
    <w:rsid w:val="00376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4116B2"/>
    <w:rPr>
      <w:color w:val="808080"/>
    </w:rPr>
  </w:style>
  <w:style w:type="paragraph" w:customStyle="1" w:styleId="TableBody">
    <w:name w:val="Table Body"/>
    <w:rsid w:val="006C23CC"/>
    <w:pPr>
      <w:spacing w:after="40" w:line="240" w:lineRule="auto"/>
    </w:pPr>
    <w:rPr>
      <w:rFonts w:ascii="Arial" w:eastAsia="宋体" w:hAnsi="Arial" w:cs="Arial"/>
      <w:sz w:val="18"/>
      <w:szCs w:val="16"/>
    </w:rPr>
  </w:style>
  <w:style w:type="paragraph" w:styleId="TOC1">
    <w:name w:val="toc 1"/>
    <w:aliases w:val="HP TOC 1"/>
    <w:basedOn w:val="a"/>
    <w:next w:val="a"/>
    <w:autoRedefine/>
    <w:uiPriority w:val="39"/>
    <w:unhideWhenUsed/>
    <w:rsid w:val="00B965DD"/>
    <w:pPr>
      <w:tabs>
        <w:tab w:val="right" w:leader="dot" w:pos="9017"/>
      </w:tabs>
      <w:spacing w:after="40"/>
      <w:ind w:firstLine="1714"/>
    </w:pPr>
    <w:rPr>
      <w:rFonts w:eastAsia="微软雅黑"/>
      <w:b/>
      <w:sz w:val="18"/>
      <w:szCs w:val="16"/>
    </w:rPr>
  </w:style>
  <w:style w:type="character" w:styleId="ae">
    <w:name w:val="Hyperlink"/>
    <w:basedOn w:val="a0"/>
    <w:uiPriority w:val="99"/>
    <w:unhideWhenUsed/>
    <w:rsid w:val="00BA384A"/>
    <w:rPr>
      <w:rFonts w:asciiTheme="minorHAnsi" w:hAnsiTheme="minorHAnsi"/>
      <w:color w:val="0000FF" w:themeColor="hyperlink"/>
      <w:sz w:val="16"/>
      <w:u w:val="single"/>
    </w:rPr>
  </w:style>
  <w:style w:type="paragraph" w:styleId="af">
    <w:name w:val="List Paragraph"/>
    <w:basedOn w:val="a"/>
    <w:uiPriority w:val="34"/>
    <w:qFormat/>
    <w:rsid w:val="00F83C44"/>
    <w:pPr>
      <w:ind w:left="720"/>
      <w:contextualSpacing/>
    </w:pPr>
  </w:style>
  <w:style w:type="character" w:customStyle="1" w:styleId="20">
    <w:name w:val="标题 2 字符"/>
    <w:aliases w:val="CN HP Heading 2 字符"/>
    <w:basedOn w:val="a0"/>
    <w:link w:val="2"/>
    <w:uiPriority w:val="9"/>
    <w:rsid w:val="005F461E"/>
    <w:rPr>
      <w:rFonts w:eastAsia="微软雅黑" w:cstheme="majorBidi"/>
      <w:b/>
      <w:bCs/>
      <w:color w:val="244061" w:themeColor="accent1" w:themeShade="80"/>
      <w:sz w:val="26"/>
      <w:szCs w:val="26"/>
    </w:rPr>
  </w:style>
  <w:style w:type="paragraph" w:styleId="TOC2">
    <w:name w:val="toc 2"/>
    <w:aliases w:val="HP TOC 2"/>
    <w:basedOn w:val="a"/>
    <w:next w:val="a"/>
    <w:autoRedefine/>
    <w:uiPriority w:val="39"/>
    <w:unhideWhenUsed/>
    <w:rsid w:val="00B965DD"/>
    <w:pPr>
      <w:tabs>
        <w:tab w:val="right" w:leader="dot" w:pos="9017"/>
      </w:tabs>
      <w:spacing w:after="20"/>
      <w:ind w:left="216" w:firstLine="1944"/>
    </w:pPr>
    <w:rPr>
      <w:rFonts w:eastAsia="微软雅黑"/>
      <w:sz w:val="18"/>
    </w:rPr>
  </w:style>
  <w:style w:type="paragraph" w:customStyle="1" w:styleId="TableText">
    <w:name w:val="Table Text"/>
    <w:basedOn w:val="a"/>
    <w:rsid w:val="00825722"/>
    <w:pPr>
      <w:spacing w:before="40" w:after="40" w:line="240" w:lineRule="auto"/>
    </w:pPr>
    <w:rPr>
      <w:rFonts w:ascii="Arial" w:eastAsia="Times New Roman" w:hAnsi="Arial" w:cs="Arial"/>
      <w:noProof/>
      <w:szCs w:val="20"/>
      <w:lang w:eastAsia="en-US"/>
    </w:rPr>
  </w:style>
  <w:style w:type="character" w:customStyle="1" w:styleId="30">
    <w:name w:val="标题 3 字符"/>
    <w:aliases w:val="HP Heading 3 字符"/>
    <w:basedOn w:val="a0"/>
    <w:link w:val="3"/>
    <w:uiPriority w:val="9"/>
    <w:rsid w:val="00BC4E22"/>
    <w:rPr>
      <w:rFonts w:ascii="微软雅黑" w:eastAsiaTheme="majorEastAsia" w:hAnsi="微软雅黑" w:cstheme="majorBidi"/>
      <w:b/>
      <w:bCs/>
      <w:color w:val="4F81BD" w:themeColor="accent1"/>
      <w:sz w:val="20"/>
    </w:rPr>
  </w:style>
  <w:style w:type="character" w:customStyle="1" w:styleId="40">
    <w:name w:val="标题 4 字符"/>
    <w:basedOn w:val="a0"/>
    <w:link w:val="4"/>
    <w:uiPriority w:val="9"/>
    <w:rsid w:val="003509AE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table" w:styleId="1-2">
    <w:name w:val="Grid Table 1 Light Accent 2"/>
    <w:basedOn w:val="a1"/>
    <w:uiPriority w:val="46"/>
    <w:rsid w:val="0036034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36034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1"/>
    <w:uiPriority w:val="46"/>
    <w:rsid w:val="0036034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tml-attribute-value">
    <w:name w:val="html-attribute-value"/>
    <w:basedOn w:val="a0"/>
    <w:rsid w:val="00BF30F2"/>
  </w:style>
  <w:style w:type="character" w:customStyle="1" w:styleId="html-attribute-name">
    <w:name w:val="html-attribute-name"/>
    <w:basedOn w:val="a0"/>
    <w:rsid w:val="00BF30F2"/>
  </w:style>
  <w:style w:type="character" w:styleId="af0">
    <w:name w:val="Strong"/>
    <w:basedOn w:val="a0"/>
    <w:uiPriority w:val="22"/>
    <w:qFormat/>
    <w:rsid w:val="00D0152D"/>
    <w:rPr>
      <w:b/>
      <w:bCs/>
    </w:rPr>
  </w:style>
  <w:style w:type="character" w:customStyle="1" w:styleId="tok-p">
    <w:name w:val="tok-p"/>
    <w:basedOn w:val="a0"/>
    <w:rsid w:val="00D0152D"/>
  </w:style>
  <w:style w:type="character" w:customStyle="1" w:styleId="tok-nt">
    <w:name w:val="tok-nt"/>
    <w:basedOn w:val="a0"/>
    <w:rsid w:val="00D0152D"/>
  </w:style>
  <w:style w:type="character" w:customStyle="1" w:styleId="tok-s2">
    <w:name w:val="tok-s2"/>
    <w:basedOn w:val="a0"/>
    <w:rsid w:val="00D0152D"/>
  </w:style>
  <w:style w:type="paragraph" w:styleId="af1">
    <w:name w:val="No Spacing"/>
    <w:uiPriority w:val="1"/>
    <w:qFormat/>
    <w:rsid w:val="00C423DE"/>
    <w:pPr>
      <w:spacing w:after="0" w:line="240" w:lineRule="auto"/>
    </w:pPr>
    <w:rPr>
      <w:sz w:val="20"/>
    </w:rPr>
  </w:style>
  <w:style w:type="character" w:customStyle="1" w:styleId="html-tag">
    <w:name w:val="html-tag"/>
    <w:basedOn w:val="a0"/>
    <w:rsid w:val="00275FAE"/>
  </w:style>
  <w:style w:type="character" w:customStyle="1" w:styleId="text">
    <w:name w:val="text"/>
    <w:basedOn w:val="a0"/>
    <w:rsid w:val="00275FAE"/>
  </w:style>
  <w:style w:type="paragraph" w:styleId="af2">
    <w:name w:val="Quote"/>
    <w:basedOn w:val="a"/>
    <w:next w:val="a"/>
    <w:link w:val="af3"/>
    <w:uiPriority w:val="29"/>
    <w:qFormat/>
    <w:rsid w:val="00275FA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275FAE"/>
    <w:rPr>
      <w:i/>
      <w:iCs/>
      <w:color w:val="404040" w:themeColor="text1" w:themeTint="BF"/>
      <w:sz w:val="20"/>
    </w:rPr>
  </w:style>
  <w:style w:type="character" w:styleId="af4">
    <w:name w:val="Unresolved Mention"/>
    <w:basedOn w:val="a0"/>
    <w:uiPriority w:val="99"/>
    <w:semiHidden/>
    <w:unhideWhenUsed/>
    <w:rsid w:val="008F1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6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de\Desktop\Q%20Template\SAP%20Project%20Management\ES_WORD_TEMPLATE_CN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6E302-A980-4FB5-9A22-75DCCF4E5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ES_WORD_TEMPLATE_CN_V1.0.dotx</Template>
  <TotalTime>151</TotalTime>
  <Pages>9</Pages>
  <Words>359</Words>
  <Characters>2051</Characters>
  <Application>Microsoft Office Word</Application>
  <DocSecurity>0</DocSecurity>
  <Lines>17</Lines>
  <Paragraphs>4</Paragraphs>
  <ScaleCrop>false</ScaleCrop>
  <Company>HP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blade</dc:creator>
  <cp:lastModifiedBy>Blade Shao</cp:lastModifiedBy>
  <cp:revision>12</cp:revision>
  <cp:lastPrinted>2018-02-03T04:10:00Z</cp:lastPrinted>
  <dcterms:created xsi:type="dcterms:W3CDTF">2019-03-15T03:50:00Z</dcterms:created>
  <dcterms:modified xsi:type="dcterms:W3CDTF">2019-03-15T13:08:00Z</dcterms:modified>
</cp:coreProperties>
</file>